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A" w:rsidRDefault="00461277" w:rsidP="00C2749F">
      <w:pPr>
        <w:jc w:val="both"/>
      </w:pPr>
      <w:r>
        <w:rPr>
          <w:noProof/>
          <w:lang w:bidi="km-KH"/>
        </w:rPr>
        <w:drawing>
          <wp:anchor distT="0" distB="0" distL="114300" distR="114300" simplePos="0" relativeHeight="251660800" behindDoc="0" locked="0" layoutInCell="1" allowOverlap="1" wp14:anchorId="3B9EFC61" wp14:editId="5D44EF73">
            <wp:simplePos x="0" y="0"/>
            <wp:positionH relativeFrom="page">
              <wp:posOffset>2762250</wp:posOffset>
            </wp:positionH>
            <wp:positionV relativeFrom="paragraph">
              <wp:posOffset>-95250</wp:posOffset>
            </wp:positionV>
            <wp:extent cx="2381250" cy="751477"/>
            <wp:effectExtent l="0" t="0" r="0" b="0"/>
            <wp:wrapNone/>
            <wp:docPr id="36" name="Picture 27" descr="Description: Macintosh HD 2:Sereyvuth:Sereyvuth:Design Job:Other Printing:Job Announcement Layout:other option:Selected:Selected: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Macintosh HD 2:Sereyvuth:Sereyvuth:Design Job:Other Printing:Job Announcement Layout:other option:Selected:Selected: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9" t="14706" b="1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88">
        <w:rPr>
          <w:noProof/>
          <w:lang w:bidi="km-KH"/>
        </w:rPr>
        <w:drawing>
          <wp:anchor distT="0" distB="0" distL="114300" distR="114300" simplePos="0" relativeHeight="251659776" behindDoc="0" locked="0" layoutInCell="1" allowOverlap="1" wp14:anchorId="72CD71F0" wp14:editId="4E990690">
            <wp:simplePos x="0" y="0"/>
            <wp:positionH relativeFrom="column">
              <wp:posOffset>-704215</wp:posOffset>
            </wp:positionH>
            <wp:positionV relativeFrom="paragraph">
              <wp:posOffset>-295275</wp:posOffset>
            </wp:positionV>
            <wp:extent cx="1962150" cy="390525"/>
            <wp:effectExtent l="0" t="0" r="0" b="9525"/>
            <wp:wrapNone/>
            <wp:docPr id="35" name="Picture 35" descr="Log with A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 with AM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56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9D9E3F" wp14:editId="3CCCD238">
                <wp:simplePos x="0" y="0"/>
                <wp:positionH relativeFrom="column">
                  <wp:posOffset>4475480</wp:posOffset>
                </wp:positionH>
                <wp:positionV relativeFrom="paragraph">
                  <wp:posOffset>9321165</wp:posOffset>
                </wp:positionV>
                <wp:extent cx="2108200" cy="238760"/>
                <wp:effectExtent l="0" t="0" r="0" b="31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5EB" w:rsidRPr="002875EB" w:rsidRDefault="002875EB">
                            <w:pP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875EB">
                              <w:rPr>
                                <w:rFonts w:ascii="Trebuchet MS" w:hAnsi="Trebuchet MS" w:cs="DaunPenh"/>
                                <w:color w:val="FFFFFF"/>
                                <w:sz w:val="20"/>
                                <w:szCs w:val="20"/>
                                <w:lang w:bidi="km-KH"/>
                              </w:rPr>
                              <w:t>Finance at your doorstep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9D9E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4pt;margin-top:733.95pt;width:166pt;height:18.8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cPtQ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" filled="f" stroked="f">
                <v:textbox style="mso-fit-shape-to-text:t">
                  <w:txbxContent>
                    <w:p w:rsidR="002875EB" w:rsidRPr="002875EB" w:rsidRDefault="002875EB">
                      <w:pPr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</w:rPr>
                      </w:pPr>
                      <w:r w:rsidRPr="002875EB">
                        <w:rPr>
                          <w:rFonts w:ascii="Trebuchet MS" w:hAnsi="Trebuchet MS" w:cs="DaunPenh"/>
                          <w:color w:val="FFFFFF"/>
                          <w:sz w:val="20"/>
                          <w:szCs w:val="20"/>
                          <w:lang w:bidi="km-KH"/>
                        </w:rPr>
                        <w:t>Finance at your doorstep</w:t>
                      </w:r>
                    </w:p>
                  </w:txbxContent>
                </v:textbox>
              </v:shape>
            </w:pict>
          </mc:Fallback>
        </mc:AlternateContent>
      </w:r>
      <w:r w:rsidR="00A94A96">
        <w:softHyphen/>
      </w:r>
    </w:p>
    <w:p w:rsidR="00C2749F" w:rsidRPr="0046656A" w:rsidRDefault="00C2749F" w:rsidP="00C2749F">
      <w:pPr>
        <w:jc w:val="both"/>
      </w:pPr>
    </w:p>
    <w:p w:rsidR="00F42B50" w:rsidRDefault="00F42B50" w:rsidP="00F42B50">
      <w:pPr>
        <w:spacing w:line="276" w:lineRule="auto"/>
        <w:jc w:val="both"/>
        <w:rPr>
          <w:rFonts w:ascii="Trebuchet MS" w:hAnsi="Trebuchet MS" w:cs="Arial"/>
          <w:b/>
          <w:color w:val="8A1B61"/>
        </w:rPr>
      </w:pPr>
    </w:p>
    <w:p w:rsidR="0057433D" w:rsidRDefault="0057433D" w:rsidP="00F42B50">
      <w:pPr>
        <w:spacing w:line="276" w:lineRule="auto"/>
        <w:jc w:val="both"/>
        <w:rPr>
          <w:rFonts w:ascii="Trebuchet MS" w:hAnsi="Trebuchet MS" w:cs="Arial"/>
          <w:b/>
          <w:color w:val="8A1B61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F74F2C" wp14:editId="7BA5008E">
                <wp:simplePos x="0" y="0"/>
                <wp:positionH relativeFrom="page">
                  <wp:posOffset>257175</wp:posOffset>
                </wp:positionH>
                <wp:positionV relativeFrom="paragraph">
                  <wp:posOffset>277495</wp:posOffset>
                </wp:positionV>
                <wp:extent cx="7153275" cy="1133475"/>
                <wp:effectExtent l="0" t="0" r="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32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33D" w:rsidRPr="00A652C5" w:rsidRDefault="0057433D" w:rsidP="0057433D">
                            <w:pPr>
                              <w:rPr>
                                <w:rFonts w:ascii="Trebuchet MS" w:hAnsi="Trebuchet MS" w:cs="Arial"/>
                                <w:color w:val="000000"/>
                              </w:rPr>
                            </w:pPr>
                            <w:r w:rsidRPr="00A652C5">
                              <w:rPr>
                                <w:rFonts w:ascii="Trebuchet MS" w:hAnsi="Trebuchet MS" w:cs="Arial"/>
                                <w:b/>
                                <w:sz w:val="20"/>
                                <w:szCs w:val="20"/>
                              </w:rPr>
                              <w:t>AMK Microfinance Institution Plc.</w:t>
                            </w:r>
                            <w:r>
                              <w:rPr>
                                <w:rFonts w:ascii="Trebuchet MS" w:hAnsi="Trebuchet MS" w:cs="Arial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52C5"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>is one of Cambodia’s leading microfinance institutions, with coverage all over the country. AMK employs o</w:t>
                            </w:r>
                            <w:r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>ver 3,500 staff serving almost 1,0</w:t>
                            </w:r>
                            <w:r w:rsidRPr="00A652C5"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 xml:space="preserve">00,000 clients in nearly 13,000 villages across Cambodia, </w:t>
                            </w:r>
                            <w:r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>91</w:t>
                            </w:r>
                            <w:r w:rsidRPr="00A652C5"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>% of all villages. We are looking for a talented and committed individual to join our diversified team, and offering attractive career prospects across branches and departments of our business.</w:t>
                            </w:r>
                          </w:p>
                          <w:p w:rsidR="0057433D" w:rsidRPr="00A652C5" w:rsidRDefault="0057433D" w:rsidP="0057433D">
                            <w:pPr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7433D" w:rsidRPr="00A652C5" w:rsidRDefault="0057433D" w:rsidP="0057433D">
                            <w:pPr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652C5"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>A job at AMK is more than just a paycheck - we support our employees in their development and growth and help them explore their unique strengths</w:t>
                            </w:r>
                            <w:r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A652C5">
                              <w:rPr>
                                <w:rFonts w:ascii="Trebuchet MS" w:hAnsi="Trebuchet M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33D" w:rsidRPr="001678A9" w:rsidRDefault="0057433D" w:rsidP="0057433D">
                            <w:pPr>
                              <w:jc w:val="both"/>
                              <w:rPr>
                                <w:rFonts w:ascii="Trebuchet MS" w:hAnsi="Trebuchet MS" w:cs="Arial"/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:rsidR="0057433D" w:rsidRDefault="0057433D" w:rsidP="0057433D">
                            <w:pPr>
                              <w:jc w:val="both"/>
                              <w:rPr>
                                <w:rFonts w:ascii="Trebuchet MS" w:hAnsi="Trebuchet MS" w:cs="Arial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57433D" w:rsidRDefault="0057433D" w:rsidP="0057433D">
                            <w:pPr>
                              <w:jc w:val="both"/>
                              <w:rPr>
                                <w:rFonts w:ascii="Trebuchet MS" w:hAnsi="Trebuchet MS" w:cs="Arial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57433D" w:rsidRPr="009F57B7" w:rsidRDefault="0057433D" w:rsidP="0057433D">
                            <w:pPr>
                              <w:jc w:val="both"/>
                              <w:rPr>
                                <w:rFonts w:ascii="Trebuchet MS" w:hAnsi="Trebuchet MS" w:cs="Arial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:rsidR="0057433D" w:rsidRPr="003E6F53" w:rsidRDefault="0057433D" w:rsidP="0057433D">
                            <w:pPr>
                              <w:jc w:val="both"/>
                              <w:rPr>
                                <w:rFonts w:ascii="Trebuchet MS" w:hAnsi="Trebuchet MS" w:cs="Arial"/>
                                <w:color w:val="262626"/>
                              </w:rPr>
                            </w:pPr>
                          </w:p>
                          <w:p w:rsidR="0057433D" w:rsidRPr="003E6F53" w:rsidRDefault="0057433D" w:rsidP="0057433D">
                            <w:pPr>
                              <w:jc w:val="both"/>
                              <w:rPr>
                                <w:rFonts w:ascii="Trebuchet MS" w:hAnsi="Trebuchet MS" w:cs="Arial"/>
                                <w:color w:val="262626"/>
                              </w:rPr>
                            </w:pPr>
                          </w:p>
                          <w:p w:rsidR="0057433D" w:rsidRPr="003E6F53" w:rsidRDefault="0057433D" w:rsidP="0057433D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74F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0.25pt;margin-top:21.85pt;width:563.25pt;height:89.2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" filled="f" stroked="f">
                <v:path arrowok="t"/>
                <v:textbox>
                  <w:txbxContent>
                    <w:p w:rsidR="0057433D" w:rsidRPr="00A652C5" w:rsidRDefault="0057433D" w:rsidP="0057433D">
                      <w:pPr>
                        <w:rPr>
                          <w:rFonts w:ascii="Trebuchet MS" w:hAnsi="Trebuchet MS" w:cs="Arial"/>
                          <w:color w:val="000000"/>
                        </w:rPr>
                      </w:pPr>
                      <w:r w:rsidRPr="00A652C5">
                        <w:rPr>
                          <w:rFonts w:ascii="Trebuchet MS" w:hAnsi="Trebuchet MS" w:cs="Arial"/>
                          <w:b/>
                          <w:sz w:val="20"/>
                          <w:szCs w:val="20"/>
                        </w:rPr>
                        <w:t>AMK Microfinance Institution Plc.</w:t>
                      </w:r>
                      <w:r>
                        <w:rPr>
                          <w:rFonts w:ascii="Trebuchet MS" w:hAnsi="Trebuchet MS" w:cs="Arial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Pr="00A652C5"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>is one of Cambodia’s leading microfinance institutions, with coverage all over the country. AMK employs o</w:t>
                      </w:r>
                      <w:r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>ver 3,500 staff serving almost 1,0</w:t>
                      </w:r>
                      <w:r w:rsidRPr="00A652C5"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 xml:space="preserve">00,000 clients in nearly 13,000 villages across Cambodia, </w:t>
                      </w:r>
                      <w:r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>91</w:t>
                      </w:r>
                      <w:r w:rsidRPr="00A652C5"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>% of all villages. We are looking for a talented and committed individual to join our diversified team, and offering attractive career prospects across branches and departments of our business.</w:t>
                      </w:r>
                    </w:p>
                    <w:p w:rsidR="0057433D" w:rsidRPr="00A652C5" w:rsidRDefault="0057433D" w:rsidP="0057433D">
                      <w:pPr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57433D" w:rsidRPr="00A652C5" w:rsidRDefault="0057433D" w:rsidP="0057433D">
                      <w:pPr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</w:pPr>
                      <w:r w:rsidRPr="00A652C5"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>A job at AMK is more than just a paycheck - we support our employees in their development and growth and help them explore their unique strengths</w:t>
                      </w:r>
                      <w:r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A652C5">
                        <w:rPr>
                          <w:rFonts w:ascii="Trebuchet MS" w:hAnsi="Trebuchet M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33D" w:rsidRPr="001678A9" w:rsidRDefault="0057433D" w:rsidP="0057433D">
                      <w:pPr>
                        <w:jc w:val="both"/>
                        <w:rPr>
                          <w:rFonts w:ascii="Trebuchet MS" w:hAnsi="Trebuchet MS" w:cs="Arial"/>
                          <w:color w:val="262626"/>
                          <w:sz w:val="20"/>
                          <w:szCs w:val="20"/>
                        </w:rPr>
                      </w:pPr>
                    </w:p>
                    <w:p w:rsidR="0057433D" w:rsidRDefault="0057433D" w:rsidP="0057433D">
                      <w:pPr>
                        <w:jc w:val="both"/>
                        <w:rPr>
                          <w:rFonts w:ascii="Trebuchet MS" w:hAnsi="Trebuchet MS" w:cs="Arial"/>
                          <w:color w:val="262626"/>
                          <w:sz w:val="22"/>
                          <w:szCs w:val="22"/>
                        </w:rPr>
                      </w:pPr>
                    </w:p>
                    <w:p w:rsidR="0057433D" w:rsidRDefault="0057433D" w:rsidP="0057433D">
                      <w:pPr>
                        <w:jc w:val="both"/>
                        <w:rPr>
                          <w:rFonts w:ascii="Trebuchet MS" w:hAnsi="Trebuchet MS" w:cs="Arial"/>
                          <w:color w:val="262626"/>
                          <w:sz w:val="22"/>
                          <w:szCs w:val="22"/>
                        </w:rPr>
                      </w:pPr>
                    </w:p>
                    <w:p w:rsidR="0057433D" w:rsidRPr="009F57B7" w:rsidRDefault="0057433D" w:rsidP="0057433D">
                      <w:pPr>
                        <w:jc w:val="both"/>
                        <w:rPr>
                          <w:rFonts w:ascii="Trebuchet MS" w:hAnsi="Trebuchet MS" w:cs="Arial"/>
                          <w:color w:val="262626"/>
                          <w:sz w:val="22"/>
                          <w:szCs w:val="22"/>
                        </w:rPr>
                      </w:pPr>
                    </w:p>
                    <w:p w:rsidR="0057433D" w:rsidRPr="003E6F53" w:rsidRDefault="0057433D" w:rsidP="0057433D">
                      <w:pPr>
                        <w:jc w:val="both"/>
                        <w:rPr>
                          <w:rFonts w:ascii="Trebuchet MS" w:hAnsi="Trebuchet MS" w:cs="Arial"/>
                          <w:color w:val="262626"/>
                        </w:rPr>
                      </w:pPr>
                    </w:p>
                    <w:p w:rsidR="0057433D" w:rsidRPr="003E6F53" w:rsidRDefault="0057433D" w:rsidP="0057433D">
                      <w:pPr>
                        <w:jc w:val="both"/>
                        <w:rPr>
                          <w:rFonts w:ascii="Trebuchet MS" w:hAnsi="Trebuchet MS" w:cs="Arial"/>
                          <w:color w:val="262626"/>
                        </w:rPr>
                      </w:pPr>
                    </w:p>
                    <w:p w:rsidR="0057433D" w:rsidRPr="003E6F53" w:rsidRDefault="0057433D" w:rsidP="0057433D">
                      <w:pPr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7433D" w:rsidRDefault="0057433D" w:rsidP="00F42B50">
      <w:pPr>
        <w:spacing w:line="276" w:lineRule="auto"/>
        <w:jc w:val="both"/>
        <w:rPr>
          <w:rFonts w:ascii="Trebuchet MS" w:hAnsi="Trebuchet MS" w:cs="Arial"/>
          <w:b/>
          <w:color w:val="8A1B61"/>
        </w:rPr>
      </w:pPr>
      <w:r>
        <w:rPr>
          <w:rFonts w:ascii="Trebuchet MS" w:hAnsi="Trebuchet MS" w:cs="Arial"/>
          <w:b/>
          <w:noProof/>
          <w:color w:val="8A1B61"/>
          <w:lang w:bidi="km-KH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0B4A809D" wp14:editId="4434C873">
                <wp:simplePos x="0" y="0"/>
                <wp:positionH relativeFrom="column">
                  <wp:posOffset>-1619250</wp:posOffset>
                </wp:positionH>
                <wp:positionV relativeFrom="paragraph">
                  <wp:posOffset>1284605</wp:posOffset>
                </wp:positionV>
                <wp:extent cx="10363835" cy="0"/>
                <wp:effectExtent l="0" t="0" r="3746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9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ACE24" id="Straight Connector 3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27.5pt,101.15pt" to="688.5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" strokecolor="#936" strokeweight="1pt"/>
            </w:pict>
          </mc:Fallback>
        </mc:AlternateContent>
      </w:r>
    </w:p>
    <w:p w:rsidR="002A5CC7" w:rsidRDefault="0046656A" w:rsidP="002A5CC7">
      <w:pPr>
        <w:spacing w:line="276" w:lineRule="auto"/>
        <w:ind w:left="-1170" w:firstLine="180"/>
        <w:jc w:val="both"/>
        <w:rPr>
          <w:rFonts w:ascii="Trebuchet MS" w:hAnsi="Trebuchet MS" w:cs="Arial"/>
          <w:b/>
          <w:color w:val="8A1B61"/>
        </w:rPr>
      </w:pPr>
      <w:r w:rsidRPr="00596B54">
        <w:rPr>
          <w:rFonts w:ascii="Trebuchet MS" w:hAnsi="Trebuchet MS" w:cs="Arial"/>
          <w:b/>
          <w:color w:val="993366"/>
          <w:sz w:val="22"/>
          <w:szCs w:val="22"/>
        </w:rPr>
        <w:t>Job Title</w:t>
      </w:r>
      <w:r w:rsidR="00DC3971" w:rsidRPr="00596B54">
        <w:rPr>
          <w:rFonts w:ascii="Trebuchet MS" w:hAnsi="Trebuchet MS" w:cs="Arial"/>
          <w:b/>
          <w:color w:val="993366"/>
          <w:sz w:val="22"/>
          <w:szCs w:val="22"/>
        </w:rPr>
        <w:tab/>
      </w:r>
      <w:r w:rsidR="00DC3971" w:rsidRPr="00596B54">
        <w:rPr>
          <w:rFonts w:ascii="Trebuchet MS" w:hAnsi="Trebuchet MS" w:cs="Arial"/>
          <w:b/>
          <w:color w:val="993366"/>
          <w:sz w:val="22"/>
          <w:szCs w:val="22"/>
        </w:rPr>
        <w:tab/>
      </w:r>
      <w:r w:rsidRPr="00596B54">
        <w:rPr>
          <w:rFonts w:ascii="Trebuchet MS" w:hAnsi="Trebuchet MS" w:cs="Arial"/>
          <w:b/>
          <w:color w:val="993366"/>
          <w:sz w:val="22"/>
          <w:szCs w:val="22"/>
        </w:rPr>
        <w:t>:</w:t>
      </w:r>
      <w:r w:rsidR="00C73465" w:rsidRPr="00596B54">
        <w:rPr>
          <w:rFonts w:ascii="Trebuchet MS" w:hAnsi="Trebuchet MS" w:cs="Arial"/>
          <w:b/>
          <w:color w:val="993366"/>
          <w:sz w:val="22"/>
          <w:szCs w:val="22"/>
        </w:rPr>
        <w:t xml:space="preserve"> </w:t>
      </w:r>
      <w:r w:rsidR="00F42B50">
        <w:rPr>
          <w:rFonts w:ascii="Trebuchet MS" w:hAnsi="Trebuchet MS" w:cs="Arial"/>
          <w:b/>
          <w:color w:val="993366"/>
          <w:sz w:val="22"/>
          <w:szCs w:val="22"/>
        </w:rPr>
        <w:tab/>
      </w:r>
      <w:r w:rsidR="00F42B50" w:rsidRPr="00F42B50">
        <w:rPr>
          <w:rFonts w:ascii="Trebuchet MS" w:hAnsi="Trebuchet MS" w:cs="Arial"/>
          <w:b/>
          <w:color w:val="993366"/>
          <w:sz w:val="22"/>
          <w:szCs w:val="22"/>
        </w:rPr>
        <w:t>Intern Technology Development Engineer</w:t>
      </w:r>
      <w:r w:rsidR="00F42B50" w:rsidRPr="00F42B50">
        <w:rPr>
          <w:rFonts w:ascii="Trebuchet MS" w:hAnsi="Trebuchet MS" w:cs="Arial"/>
          <w:b/>
          <w:color w:val="993366"/>
          <w:sz w:val="22"/>
          <w:szCs w:val="22"/>
        </w:rPr>
        <w:tab/>
      </w:r>
    </w:p>
    <w:p w:rsidR="001010B4" w:rsidRPr="001010B4" w:rsidRDefault="00271207" w:rsidP="002A5CC7">
      <w:pPr>
        <w:spacing w:line="276" w:lineRule="auto"/>
        <w:ind w:left="-1170" w:firstLine="180"/>
        <w:jc w:val="both"/>
        <w:rPr>
          <w:rFonts w:ascii="Trebuchet MS" w:hAnsi="Trebuchet MS" w:cs="Arial"/>
          <w:b/>
          <w:color w:val="993366"/>
          <w:sz w:val="22"/>
          <w:szCs w:val="22"/>
        </w:rPr>
      </w:pPr>
      <w:r w:rsidRPr="00596B54">
        <w:rPr>
          <w:rFonts w:ascii="Trebuchet MS" w:hAnsi="Trebuchet MS" w:cs="Arial"/>
          <w:b/>
          <w:color w:val="993366"/>
          <w:sz w:val="22"/>
          <w:szCs w:val="22"/>
        </w:rPr>
        <w:t>Report to</w:t>
      </w:r>
      <w:r w:rsidR="00D85C68" w:rsidRPr="00596B54">
        <w:rPr>
          <w:rFonts w:ascii="Trebuchet MS" w:hAnsi="Trebuchet MS" w:cs="Arial"/>
          <w:b/>
          <w:color w:val="993366"/>
          <w:sz w:val="22"/>
          <w:szCs w:val="22"/>
        </w:rPr>
        <w:tab/>
      </w:r>
      <w:r w:rsidR="00D85C68" w:rsidRPr="00596B54">
        <w:rPr>
          <w:rFonts w:ascii="Trebuchet MS" w:hAnsi="Trebuchet MS" w:cs="Arial"/>
          <w:b/>
          <w:color w:val="993366"/>
          <w:sz w:val="22"/>
          <w:szCs w:val="22"/>
        </w:rPr>
        <w:tab/>
      </w:r>
      <w:r w:rsidR="00A57AE1" w:rsidRPr="00596B54">
        <w:rPr>
          <w:rFonts w:ascii="Trebuchet MS" w:hAnsi="Trebuchet MS" w:cs="Arial"/>
          <w:b/>
          <w:color w:val="993366"/>
          <w:sz w:val="22"/>
          <w:szCs w:val="22"/>
        </w:rPr>
        <w:t>:</w:t>
      </w:r>
      <w:r w:rsidR="00C73465" w:rsidRPr="00596B54">
        <w:rPr>
          <w:rFonts w:ascii="Trebuchet MS" w:hAnsi="Trebuchet MS" w:cs="Arial"/>
          <w:b/>
          <w:color w:val="993366"/>
          <w:sz w:val="22"/>
          <w:szCs w:val="22"/>
        </w:rPr>
        <w:t xml:space="preserve"> </w:t>
      </w:r>
      <w:r w:rsidR="002A1D7A">
        <w:rPr>
          <w:rFonts w:ascii="Trebuchet MS" w:hAnsi="Trebuchet MS" w:cs="Arial"/>
          <w:b/>
          <w:color w:val="993366"/>
          <w:sz w:val="22"/>
          <w:szCs w:val="22"/>
        </w:rPr>
        <w:tab/>
      </w:r>
      <w:r w:rsidR="002A5CC7" w:rsidRPr="002A5CC7">
        <w:rPr>
          <w:rFonts w:ascii="Trebuchet MS" w:hAnsi="Trebuchet MS" w:cs="Arial"/>
          <w:b/>
          <w:color w:val="993366"/>
          <w:sz w:val="22"/>
          <w:szCs w:val="22"/>
        </w:rPr>
        <w:t>System Integration Manager</w:t>
      </w:r>
    </w:p>
    <w:p w:rsidR="0046656A" w:rsidRPr="00596B54" w:rsidRDefault="0046656A" w:rsidP="00A32117">
      <w:pPr>
        <w:spacing w:line="276" w:lineRule="auto"/>
        <w:ind w:hanging="993"/>
        <w:jc w:val="both"/>
        <w:rPr>
          <w:rFonts w:ascii="Trebuchet MS" w:hAnsi="Trebuchet MS" w:cs="Arial"/>
          <w:b/>
          <w:color w:val="8A1B61"/>
          <w:sz w:val="22"/>
          <w:szCs w:val="22"/>
        </w:rPr>
      </w:pPr>
      <w:r w:rsidRPr="00596B54">
        <w:rPr>
          <w:rFonts w:ascii="Trebuchet MS" w:hAnsi="Trebuchet MS" w:cs="Arial"/>
          <w:b/>
          <w:color w:val="8A1B61"/>
          <w:sz w:val="22"/>
          <w:szCs w:val="22"/>
        </w:rPr>
        <w:t>Location</w:t>
      </w:r>
      <w:r w:rsidR="002A1D7A">
        <w:rPr>
          <w:rFonts w:ascii="Trebuchet MS" w:hAnsi="Trebuchet MS" w:cs="Arial"/>
          <w:b/>
          <w:color w:val="8A1B61"/>
          <w:sz w:val="22"/>
          <w:szCs w:val="22"/>
        </w:rPr>
        <w:tab/>
      </w:r>
      <w:r w:rsidR="00C73465" w:rsidRPr="00596B54">
        <w:rPr>
          <w:rFonts w:ascii="Trebuchet MS" w:hAnsi="Trebuchet MS" w:cs="Arial"/>
          <w:b/>
          <w:color w:val="8A1B61"/>
          <w:sz w:val="22"/>
          <w:szCs w:val="22"/>
        </w:rPr>
        <w:tab/>
        <w:t xml:space="preserve">: </w:t>
      </w:r>
      <w:r w:rsidR="002A1D7A">
        <w:rPr>
          <w:rFonts w:ascii="Trebuchet MS" w:hAnsi="Trebuchet MS" w:cs="Arial"/>
          <w:b/>
          <w:color w:val="8A1B61"/>
          <w:sz w:val="22"/>
          <w:szCs w:val="22"/>
        </w:rPr>
        <w:tab/>
      </w:r>
      <w:r w:rsidR="00CC5AF9" w:rsidRPr="00596B54">
        <w:rPr>
          <w:rFonts w:ascii="Trebuchet MS" w:hAnsi="Trebuchet MS" w:cs="Arial"/>
          <w:b/>
          <w:color w:val="8A1B61"/>
          <w:sz w:val="22"/>
          <w:szCs w:val="22"/>
        </w:rPr>
        <w:t>Head office</w:t>
      </w:r>
    </w:p>
    <w:p w:rsidR="002E6C88" w:rsidRPr="00461277" w:rsidRDefault="0057433D" w:rsidP="00A32117">
      <w:pPr>
        <w:tabs>
          <w:tab w:val="left" w:pos="180"/>
          <w:tab w:val="left" w:pos="540"/>
          <w:tab w:val="left" w:pos="709"/>
        </w:tabs>
        <w:spacing w:line="276" w:lineRule="auto"/>
        <w:ind w:hanging="993"/>
        <w:jc w:val="both"/>
        <w:rPr>
          <w:rFonts w:ascii="Trebuchet MS" w:hAnsi="Trebuchet MS" w:cs="Arial"/>
          <w:b/>
          <w:color w:val="8A1B61"/>
          <w:sz w:val="22"/>
          <w:szCs w:val="22"/>
        </w:rPr>
      </w:pPr>
      <w:r w:rsidRPr="00596B54">
        <w:rPr>
          <w:rFonts w:ascii="Trebuchet MS" w:hAnsi="Trebuchet MS" w:cs="Arial"/>
          <w:b/>
          <w:noProof/>
          <w:color w:val="8A1B61"/>
          <w:sz w:val="22"/>
          <w:szCs w:val="22"/>
          <w:lang w:bidi="km-KH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AE3C9B0" wp14:editId="4FBD3F00">
                <wp:simplePos x="0" y="0"/>
                <wp:positionH relativeFrom="column">
                  <wp:posOffset>-1485900</wp:posOffset>
                </wp:positionH>
                <wp:positionV relativeFrom="paragraph">
                  <wp:posOffset>245110</wp:posOffset>
                </wp:positionV>
                <wp:extent cx="10363835" cy="0"/>
                <wp:effectExtent l="0" t="0" r="3746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9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394D7" id="Straight Connector 2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7pt,19.3pt" to="699.0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" strokecolor="#936" strokeweight="1pt"/>
            </w:pict>
          </mc:Fallback>
        </mc:AlternateContent>
      </w:r>
      <w:r w:rsidR="002A1D7A">
        <w:rPr>
          <w:rFonts w:ascii="Trebuchet MS" w:hAnsi="Trebuchet MS" w:cs="Arial"/>
          <w:b/>
          <w:color w:val="8A1B61"/>
          <w:sz w:val="22"/>
          <w:szCs w:val="22"/>
        </w:rPr>
        <w:t>Closing Da</w:t>
      </w:r>
      <w:r w:rsidR="0046656A" w:rsidRPr="00596B54">
        <w:rPr>
          <w:rFonts w:ascii="Trebuchet MS" w:hAnsi="Trebuchet MS" w:cs="Arial"/>
          <w:b/>
          <w:color w:val="8A1B61"/>
          <w:sz w:val="22"/>
          <w:szCs w:val="22"/>
        </w:rPr>
        <w:t>te</w:t>
      </w:r>
      <w:r w:rsidR="00F70E36" w:rsidRPr="00596B54">
        <w:rPr>
          <w:rFonts w:ascii="Trebuchet MS" w:hAnsi="Trebuchet MS" w:cstheme="minorBidi"/>
          <w:b/>
          <w:color w:val="8A1B61"/>
          <w:sz w:val="22"/>
          <w:szCs w:val="22"/>
          <w:lang w:bidi="km-KH"/>
        </w:rPr>
        <w:tab/>
        <w:t xml:space="preserve"> </w:t>
      </w:r>
      <w:r w:rsidR="009C144B" w:rsidRPr="00596B54">
        <w:rPr>
          <w:rFonts w:ascii="Trebuchet MS" w:hAnsi="Trebuchet MS" w:cstheme="minorBidi"/>
          <w:b/>
          <w:color w:val="8A1B61"/>
          <w:sz w:val="22"/>
          <w:szCs w:val="22"/>
          <w:lang w:bidi="km-KH"/>
        </w:rPr>
        <w:tab/>
      </w:r>
      <w:r w:rsidR="002A1D7A">
        <w:rPr>
          <w:rFonts w:ascii="Trebuchet MS" w:hAnsi="Trebuchet MS" w:cstheme="minorBidi"/>
          <w:b/>
          <w:color w:val="8A1B61"/>
          <w:sz w:val="22"/>
          <w:szCs w:val="22"/>
          <w:lang w:bidi="km-KH"/>
        </w:rPr>
        <w:tab/>
      </w:r>
      <w:r w:rsidR="00F70E36" w:rsidRPr="00596B54">
        <w:rPr>
          <w:rFonts w:ascii="Trebuchet MS" w:hAnsi="Trebuchet MS" w:cstheme="minorBidi"/>
          <w:b/>
          <w:color w:val="8A1B61"/>
          <w:sz w:val="22"/>
          <w:szCs w:val="22"/>
          <w:lang w:bidi="km-KH"/>
        </w:rPr>
        <w:t>:</w:t>
      </w:r>
      <w:r w:rsidR="00E1518F" w:rsidRPr="00596B54">
        <w:rPr>
          <w:rFonts w:ascii="Trebuchet MS" w:hAnsi="Trebuchet MS" w:cs="Arial"/>
          <w:b/>
          <w:color w:val="8A1B61"/>
          <w:sz w:val="22"/>
          <w:szCs w:val="22"/>
        </w:rPr>
        <w:t xml:space="preserve"> </w:t>
      </w:r>
      <w:r w:rsidR="002A1D7A">
        <w:rPr>
          <w:rFonts w:ascii="Trebuchet MS" w:hAnsi="Trebuchet MS" w:cs="Arial"/>
          <w:b/>
          <w:color w:val="8A1B61"/>
          <w:sz w:val="22"/>
          <w:szCs w:val="22"/>
        </w:rPr>
        <w:tab/>
      </w:r>
      <w:r>
        <w:rPr>
          <w:rFonts w:ascii="Trebuchet MS" w:hAnsi="Trebuchet MS" w:cs="Arial"/>
          <w:b/>
          <w:color w:val="8A1B61"/>
          <w:sz w:val="22"/>
          <w:szCs w:val="22"/>
        </w:rPr>
        <w:t>July 10</w:t>
      </w:r>
      <w:r w:rsidR="009C144B" w:rsidRPr="00596B54">
        <w:rPr>
          <w:rFonts w:ascii="Trebuchet MS" w:hAnsi="Trebuchet MS" w:cs="Arial"/>
          <w:b/>
          <w:color w:val="8A1B61"/>
          <w:sz w:val="22"/>
          <w:szCs w:val="22"/>
        </w:rPr>
        <w:t xml:space="preserve">, </w:t>
      </w:r>
      <w:r>
        <w:rPr>
          <w:rFonts w:ascii="Trebuchet MS" w:hAnsi="Trebuchet MS" w:cs="Arial"/>
          <w:b/>
          <w:color w:val="8A1B61"/>
          <w:sz w:val="22"/>
          <w:szCs w:val="22"/>
        </w:rPr>
        <w:t>2020</w:t>
      </w:r>
    </w:p>
    <w:p w:rsidR="002A5CC7" w:rsidRDefault="002A5CC7" w:rsidP="002A5CC7">
      <w:pPr>
        <w:pStyle w:val="ListParagraph"/>
        <w:shd w:val="clear" w:color="auto" w:fill="FFFFFF"/>
        <w:spacing w:before="120" w:line="240" w:lineRule="auto"/>
        <w:ind w:left="-567"/>
        <w:jc w:val="both"/>
        <w:rPr>
          <w:rFonts w:ascii="Trebuchet MS" w:hAnsi="Trebuchet MS" w:cs="Arial"/>
          <w:b/>
          <w:color w:val="8A1B61"/>
          <w:u w:val="single"/>
        </w:rPr>
      </w:pPr>
    </w:p>
    <w:p w:rsidR="002A5CC7" w:rsidRDefault="0096238D" w:rsidP="002A5CC7">
      <w:pPr>
        <w:pStyle w:val="ListParagraph"/>
        <w:shd w:val="clear" w:color="auto" w:fill="FFFFFF"/>
        <w:spacing w:before="120" w:line="240" w:lineRule="auto"/>
        <w:ind w:left="-567"/>
        <w:jc w:val="both"/>
        <w:rPr>
          <w:rFonts w:ascii="Trebuchet MS" w:hAnsi="Trebuchet MS" w:cs="Arial"/>
          <w:b/>
          <w:color w:val="8A1B61"/>
          <w:u w:val="single"/>
        </w:rPr>
      </w:pPr>
      <w:r w:rsidRPr="00596B54">
        <w:rPr>
          <w:rFonts w:ascii="Trebuchet MS" w:hAnsi="Trebuchet MS" w:cs="Arial"/>
          <w:b/>
          <w:color w:val="8A1B61"/>
          <w:u w:val="single"/>
        </w:rPr>
        <w:t>Job Responsibilities</w:t>
      </w:r>
    </w:p>
    <w:p w:rsidR="002A5CC7" w:rsidRDefault="002A5CC7" w:rsidP="002A5CC7">
      <w:pPr>
        <w:pStyle w:val="ListParagraph"/>
        <w:shd w:val="clear" w:color="auto" w:fill="FFFFFF"/>
        <w:spacing w:before="120" w:line="240" w:lineRule="auto"/>
        <w:ind w:left="-567"/>
        <w:jc w:val="both"/>
        <w:rPr>
          <w:rFonts w:ascii="Trebuchet MS" w:hAnsi="Trebuchet MS" w:cs="Arial"/>
          <w:b/>
          <w:color w:val="8A1B61"/>
          <w:u w:val="single"/>
        </w:rPr>
      </w:pPr>
    </w:p>
    <w:p w:rsidR="00F42B50" w:rsidRPr="002A5CC7" w:rsidRDefault="00F42B50" w:rsidP="002A5CC7">
      <w:pPr>
        <w:pStyle w:val="ListParagraph"/>
        <w:shd w:val="clear" w:color="auto" w:fill="FFFFFF"/>
        <w:spacing w:before="120" w:after="0" w:line="240" w:lineRule="auto"/>
        <w:ind w:left="-567"/>
        <w:jc w:val="both"/>
        <w:rPr>
          <w:rFonts w:ascii="Trebuchet MS" w:hAnsi="Trebuchet MS" w:cs="Arial"/>
          <w:b/>
          <w:color w:val="8A1B61"/>
          <w:sz w:val="20"/>
          <w:szCs w:val="20"/>
          <w:u w:val="single"/>
        </w:rPr>
      </w:pPr>
      <w:r w:rsidRPr="002A5CC7">
        <w:rPr>
          <w:rFonts w:ascii="Trebuchet MS" w:hAnsi="Trebuchet MS"/>
          <w:sz w:val="20"/>
          <w:szCs w:val="20"/>
        </w:rPr>
        <w:t xml:space="preserve">General responsibilities </w:t>
      </w:r>
      <w:proofErr w:type="gramStart"/>
      <w:r w:rsidRPr="002A5CC7">
        <w:rPr>
          <w:rFonts w:ascii="Trebuchet MS" w:hAnsi="Trebuchet MS"/>
          <w:sz w:val="20"/>
          <w:szCs w:val="20"/>
        </w:rPr>
        <w:t>is</w:t>
      </w:r>
      <w:proofErr w:type="gramEnd"/>
      <w:r w:rsidRPr="002A5CC7">
        <w:rPr>
          <w:rFonts w:ascii="Trebuchet MS" w:hAnsi="Trebuchet MS"/>
          <w:sz w:val="20"/>
          <w:szCs w:val="20"/>
        </w:rPr>
        <w:t xml:space="preserve"> to lead the team to support the Technology System within AMK ‘s offices to meet the business requirement.</w:t>
      </w:r>
    </w:p>
    <w:p w:rsidR="00F42B50" w:rsidRPr="002A5CC7" w:rsidRDefault="00F42B50" w:rsidP="002A5CC7">
      <w:pPr>
        <w:numPr>
          <w:ilvl w:val="0"/>
          <w:numId w:val="41"/>
        </w:numPr>
        <w:tabs>
          <w:tab w:val="clear" w:pos="1440"/>
          <w:tab w:val="left" w:pos="900"/>
          <w:tab w:val="num" w:pos="1080"/>
        </w:tabs>
        <w:ind w:left="0" w:hanging="540"/>
        <w:jc w:val="both"/>
        <w:rPr>
          <w:rFonts w:ascii="Trebuchet MS" w:eastAsia="MS Mincho" w:hAnsi="Trebuchet MS"/>
          <w:sz w:val="20"/>
          <w:szCs w:val="20"/>
          <w:lang w:eastAsia="ja-JP"/>
        </w:rPr>
      </w:pPr>
      <w:r w:rsidRPr="002A5CC7">
        <w:rPr>
          <w:rFonts w:ascii="Trebuchet MS" w:eastAsia="MS Mincho" w:hAnsi="Trebuchet MS"/>
          <w:sz w:val="20"/>
          <w:szCs w:val="20"/>
          <w:lang w:eastAsia="ja-JP"/>
        </w:rPr>
        <w:t>Prototype product concepts</w:t>
      </w:r>
    </w:p>
    <w:p w:rsidR="00F42B50" w:rsidRPr="002A5CC7" w:rsidRDefault="00F42B50" w:rsidP="002A5CC7">
      <w:pPr>
        <w:numPr>
          <w:ilvl w:val="0"/>
          <w:numId w:val="41"/>
        </w:numPr>
        <w:tabs>
          <w:tab w:val="clear" w:pos="1440"/>
          <w:tab w:val="left" w:pos="900"/>
          <w:tab w:val="num" w:pos="1080"/>
        </w:tabs>
        <w:ind w:left="0" w:hanging="540"/>
        <w:jc w:val="both"/>
        <w:rPr>
          <w:rFonts w:ascii="Trebuchet MS" w:eastAsia="MS Mincho" w:hAnsi="Trebuchet MS"/>
          <w:sz w:val="20"/>
          <w:szCs w:val="20"/>
          <w:lang w:eastAsia="ja-JP"/>
        </w:rPr>
      </w:pPr>
      <w:r w:rsidRPr="002A5CC7">
        <w:rPr>
          <w:rFonts w:ascii="Trebuchet MS" w:eastAsia="MS Mincho" w:hAnsi="Trebuchet MS"/>
          <w:sz w:val="20"/>
          <w:szCs w:val="20"/>
          <w:lang w:eastAsia="ja-JP"/>
        </w:rPr>
        <w:t>Contribute ideas for new features and identify areas for improvement proactively</w:t>
      </w:r>
    </w:p>
    <w:p w:rsidR="00F42B50" w:rsidRPr="002A5CC7" w:rsidRDefault="00F42B50" w:rsidP="002A5CC7">
      <w:pPr>
        <w:numPr>
          <w:ilvl w:val="0"/>
          <w:numId w:val="41"/>
        </w:numPr>
        <w:tabs>
          <w:tab w:val="clear" w:pos="1440"/>
          <w:tab w:val="left" w:pos="900"/>
          <w:tab w:val="num" w:pos="1080"/>
        </w:tabs>
        <w:ind w:left="0" w:hanging="540"/>
        <w:jc w:val="both"/>
        <w:rPr>
          <w:rFonts w:ascii="Trebuchet MS" w:eastAsia="MS Mincho" w:hAnsi="Trebuchet MS"/>
          <w:sz w:val="20"/>
          <w:szCs w:val="20"/>
          <w:lang w:eastAsia="ja-JP"/>
        </w:rPr>
      </w:pPr>
      <w:r w:rsidRPr="002A5CC7">
        <w:rPr>
          <w:rFonts w:ascii="Trebuchet MS" w:eastAsia="MS Mincho" w:hAnsi="Trebuchet MS"/>
          <w:sz w:val="20"/>
          <w:szCs w:val="20"/>
          <w:lang w:eastAsia="ja-JP"/>
        </w:rPr>
        <w:t>To be proactive in responding to user issues and maintain “sense of urgency”.</w:t>
      </w:r>
    </w:p>
    <w:p w:rsidR="00F42B50" w:rsidRPr="002A5CC7" w:rsidRDefault="00F42B50" w:rsidP="002A5CC7">
      <w:pPr>
        <w:numPr>
          <w:ilvl w:val="0"/>
          <w:numId w:val="41"/>
        </w:numPr>
        <w:tabs>
          <w:tab w:val="clear" w:pos="1440"/>
          <w:tab w:val="left" w:pos="900"/>
          <w:tab w:val="num" w:pos="1080"/>
        </w:tabs>
        <w:ind w:left="0" w:hanging="540"/>
        <w:jc w:val="both"/>
        <w:rPr>
          <w:rFonts w:ascii="Trebuchet MS" w:eastAsia="MS Mincho" w:hAnsi="Trebuchet MS"/>
          <w:sz w:val="20"/>
          <w:szCs w:val="20"/>
          <w:lang w:eastAsia="ja-JP"/>
        </w:rPr>
      </w:pPr>
      <w:r w:rsidRPr="002A5CC7">
        <w:rPr>
          <w:rFonts w:ascii="Trebuchet MS" w:eastAsia="MS Mincho" w:hAnsi="Trebuchet MS" w:cs="Khmer UI"/>
          <w:sz w:val="20"/>
          <w:szCs w:val="20"/>
          <w:lang w:eastAsia="ja-JP" w:bidi="km-KH"/>
        </w:rPr>
        <w:t>Assist</w:t>
      </w:r>
      <w:r w:rsidRPr="002A5CC7">
        <w:rPr>
          <w:rFonts w:ascii="Trebuchet MS" w:eastAsia="MS Mincho" w:hAnsi="Trebuchet MS"/>
          <w:sz w:val="20"/>
          <w:szCs w:val="20"/>
          <w:lang w:eastAsia="ja-JP"/>
        </w:rPr>
        <w:t xml:space="preserve"> software developer for designing and developing system as request from other department through MIS department head.</w:t>
      </w:r>
    </w:p>
    <w:p w:rsidR="00F42B50" w:rsidRPr="002A5CC7" w:rsidRDefault="00F42B50" w:rsidP="002A5CC7">
      <w:pPr>
        <w:numPr>
          <w:ilvl w:val="0"/>
          <w:numId w:val="41"/>
        </w:numPr>
        <w:tabs>
          <w:tab w:val="clear" w:pos="1440"/>
          <w:tab w:val="left" w:pos="900"/>
          <w:tab w:val="num" w:pos="1080"/>
        </w:tabs>
        <w:ind w:left="0" w:hanging="540"/>
        <w:jc w:val="both"/>
        <w:rPr>
          <w:rFonts w:ascii="Trebuchet MS" w:eastAsia="MS Mincho" w:hAnsi="Trebuchet MS"/>
          <w:sz w:val="20"/>
          <w:szCs w:val="20"/>
          <w:lang w:eastAsia="ja-JP"/>
        </w:rPr>
      </w:pPr>
      <w:r w:rsidRPr="002A5CC7">
        <w:rPr>
          <w:rFonts w:ascii="Trebuchet MS" w:eastAsia="MS Mincho" w:hAnsi="Trebuchet MS"/>
          <w:sz w:val="20"/>
          <w:szCs w:val="20"/>
          <w:lang w:eastAsia="ja-JP"/>
        </w:rPr>
        <w:t>Support, Maintain and Documentation the new and/or existing deployment system.</w:t>
      </w:r>
    </w:p>
    <w:p w:rsidR="00F42B50" w:rsidRPr="004F414F" w:rsidRDefault="00F42B50" w:rsidP="00F42B50">
      <w:pPr>
        <w:jc w:val="both"/>
        <w:rPr>
          <w:rFonts w:ascii="Calibri" w:hAnsi="Calibri"/>
          <w:b/>
          <w:sz w:val="22"/>
          <w:szCs w:val="22"/>
        </w:rPr>
      </w:pPr>
    </w:p>
    <w:p w:rsidR="0025759C" w:rsidRPr="00596B54" w:rsidRDefault="00C2749F" w:rsidP="00F47A2B">
      <w:pPr>
        <w:pStyle w:val="ListParagraph"/>
        <w:shd w:val="clear" w:color="auto" w:fill="FFFFFF"/>
        <w:spacing w:before="120" w:line="240" w:lineRule="auto"/>
        <w:ind w:left="-567"/>
        <w:jc w:val="both"/>
        <w:rPr>
          <w:rFonts w:ascii="Trebuchet MS" w:hAnsi="Trebuchet MS" w:cs="Arial"/>
          <w:sz w:val="20"/>
          <w:szCs w:val="20"/>
        </w:rPr>
      </w:pPr>
      <w:r w:rsidRPr="00596B54">
        <w:rPr>
          <w:rFonts w:ascii="Trebuchet MS" w:hAnsi="Trebuchet MS" w:cs="Arial"/>
          <w:b/>
          <w:color w:val="8A1B61"/>
          <w:u w:val="single"/>
        </w:rPr>
        <w:t>Qualification and Experiences:</w:t>
      </w:r>
    </w:p>
    <w:p w:rsidR="00F42B50" w:rsidRPr="002A5CC7" w:rsidRDefault="00F42B50" w:rsidP="002A5CC7">
      <w:pPr>
        <w:pStyle w:val="BodyText"/>
        <w:numPr>
          <w:ilvl w:val="0"/>
          <w:numId w:val="33"/>
        </w:numPr>
        <w:ind w:left="0" w:hanging="547"/>
        <w:jc w:val="left"/>
        <w:rPr>
          <w:rFonts w:ascii="Trebuchet MS" w:hAnsi="Trebuchet MS"/>
        </w:rPr>
      </w:pPr>
      <w:r w:rsidRPr="002A5CC7">
        <w:rPr>
          <w:rFonts w:ascii="Trebuchet MS" w:hAnsi="Trebuchet MS"/>
        </w:rPr>
        <w:t xml:space="preserve">Studying in Computer Science or fresh graduated from a related field </w:t>
      </w:r>
    </w:p>
    <w:p w:rsidR="00F42B50" w:rsidRPr="002A5CC7" w:rsidRDefault="00F42B50" w:rsidP="002A5CC7">
      <w:pPr>
        <w:pStyle w:val="BodyText"/>
        <w:numPr>
          <w:ilvl w:val="0"/>
          <w:numId w:val="33"/>
        </w:numPr>
        <w:ind w:left="0" w:hanging="547"/>
        <w:jc w:val="left"/>
        <w:rPr>
          <w:rFonts w:ascii="Trebuchet MS" w:hAnsi="Trebuchet MS"/>
        </w:rPr>
      </w:pPr>
      <w:r w:rsidRPr="002A5CC7">
        <w:rPr>
          <w:rFonts w:ascii="Trebuchet MS" w:hAnsi="Trebuchet MS"/>
        </w:rPr>
        <w:t>Experience developing web applications</w:t>
      </w:r>
    </w:p>
    <w:p w:rsidR="00F42B50" w:rsidRPr="002A5CC7" w:rsidRDefault="00F42B50" w:rsidP="002A5CC7">
      <w:pPr>
        <w:pStyle w:val="BodyText"/>
        <w:numPr>
          <w:ilvl w:val="0"/>
          <w:numId w:val="33"/>
        </w:numPr>
        <w:ind w:left="0" w:hanging="547"/>
        <w:jc w:val="left"/>
        <w:rPr>
          <w:rFonts w:ascii="Trebuchet MS" w:hAnsi="Trebuchet MS"/>
        </w:rPr>
      </w:pPr>
      <w:r w:rsidRPr="002A5CC7">
        <w:rPr>
          <w:rFonts w:ascii="Trebuchet MS" w:hAnsi="Trebuchet MS"/>
        </w:rPr>
        <w:t>Experience of object-oriented software development</w:t>
      </w:r>
    </w:p>
    <w:p w:rsidR="00F42B50" w:rsidRPr="002A5CC7" w:rsidRDefault="00F42B50" w:rsidP="002A5CC7">
      <w:pPr>
        <w:numPr>
          <w:ilvl w:val="0"/>
          <w:numId w:val="33"/>
        </w:numPr>
        <w:ind w:left="0" w:hanging="547"/>
        <w:rPr>
          <w:rFonts w:ascii="Trebuchet MS" w:hAnsi="Trebuchet MS"/>
          <w:sz w:val="20"/>
          <w:szCs w:val="20"/>
        </w:rPr>
      </w:pPr>
      <w:r w:rsidRPr="002A5CC7">
        <w:rPr>
          <w:rFonts w:ascii="Trebuchet MS" w:eastAsia="Times" w:hAnsi="Trebuchet MS"/>
          <w:sz w:val="20"/>
          <w:szCs w:val="20"/>
          <w:lang w:val="en-GB"/>
        </w:rPr>
        <w:t>Knowledge of desktop and mobile web browsers would be a plus</w:t>
      </w:r>
    </w:p>
    <w:p w:rsidR="00F42B50" w:rsidRPr="002A5CC7" w:rsidRDefault="00F42B50" w:rsidP="002A5CC7">
      <w:pPr>
        <w:pStyle w:val="BodyText"/>
        <w:numPr>
          <w:ilvl w:val="0"/>
          <w:numId w:val="33"/>
        </w:numPr>
        <w:ind w:left="0" w:hanging="547"/>
        <w:jc w:val="left"/>
        <w:rPr>
          <w:rFonts w:ascii="Trebuchet MS" w:hAnsi="Trebuchet MS"/>
        </w:rPr>
      </w:pPr>
      <w:r w:rsidRPr="002A5CC7">
        <w:rPr>
          <w:rFonts w:ascii="Trebuchet MS" w:hAnsi="Trebuchet MS"/>
        </w:rPr>
        <w:t>Comfortable working through the entire stack from user interface through the systems levels</w:t>
      </w:r>
    </w:p>
    <w:p w:rsidR="00F42B50" w:rsidRPr="002A5CC7" w:rsidRDefault="00F42B50" w:rsidP="002A5CC7">
      <w:pPr>
        <w:pStyle w:val="BodyText"/>
        <w:numPr>
          <w:ilvl w:val="0"/>
          <w:numId w:val="33"/>
        </w:numPr>
        <w:ind w:left="0" w:hanging="547"/>
        <w:jc w:val="left"/>
        <w:rPr>
          <w:rFonts w:ascii="Trebuchet MS" w:hAnsi="Trebuchet MS"/>
        </w:rPr>
      </w:pPr>
      <w:r w:rsidRPr="002A5CC7">
        <w:rPr>
          <w:rFonts w:ascii="Trebuchet MS" w:hAnsi="Trebuchet MS"/>
        </w:rPr>
        <w:t xml:space="preserve">Practical knowledge of Java programming with Spring Boot is a plus </w:t>
      </w:r>
      <w:bookmarkStart w:id="0" w:name="_GoBack"/>
      <w:bookmarkEnd w:id="0"/>
    </w:p>
    <w:p w:rsidR="00F42B50" w:rsidRPr="002A5CC7" w:rsidRDefault="00F42B50" w:rsidP="002A5CC7">
      <w:pPr>
        <w:pStyle w:val="BodyText"/>
        <w:numPr>
          <w:ilvl w:val="0"/>
          <w:numId w:val="33"/>
        </w:numPr>
        <w:ind w:left="0" w:hanging="547"/>
        <w:jc w:val="left"/>
        <w:rPr>
          <w:rFonts w:ascii="Trebuchet MS" w:hAnsi="Trebuchet MS"/>
        </w:rPr>
      </w:pPr>
      <w:r w:rsidRPr="002A5CC7">
        <w:rPr>
          <w:rFonts w:ascii="Trebuchet MS" w:hAnsi="Trebuchet MS"/>
        </w:rPr>
        <w:t>Experience working with Common DBMS such as SQL server, MySQL is a plus</w:t>
      </w:r>
    </w:p>
    <w:p w:rsidR="00AE02BF" w:rsidRPr="002A5CC7" w:rsidRDefault="00F42B50" w:rsidP="002A5CC7">
      <w:pPr>
        <w:pStyle w:val="BodyText"/>
        <w:numPr>
          <w:ilvl w:val="0"/>
          <w:numId w:val="33"/>
        </w:numPr>
        <w:ind w:left="0" w:hanging="547"/>
        <w:jc w:val="left"/>
        <w:rPr>
          <w:rFonts w:ascii="Trebuchet MS" w:hAnsi="Trebuchet MS"/>
        </w:rPr>
      </w:pPr>
      <w:r w:rsidRPr="002A5CC7">
        <w:rPr>
          <w:rFonts w:ascii="Trebuchet MS" w:hAnsi="Trebuchet MS"/>
        </w:rPr>
        <w:t>Experience with HTML, CSS, JSON, AJAX, C#, and JavaScript is a plus</w:t>
      </w:r>
      <w:r w:rsidR="00596B54" w:rsidRPr="002A5CC7">
        <w:rPr>
          <w:rFonts w:ascii="Trebuchet MS" w:hAnsi="Trebuchet MS"/>
          <w:noProof/>
          <w:lang w:val="en-US" w:bidi="km-KH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270EF593" wp14:editId="03EFE29F">
                <wp:simplePos x="0" y="0"/>
                <wp:positionH relativeFrom="column">
                  <wp:posOffset>-1362075</wp:posOffset>
                </wp:positionH>
                <wp:positionV relativeFrom="paragraph">
                  <wp:posOffset>244475</wp:posOffset>
                </wp:positionV>
                <wp:extent cx="10363835" cy="0"/>
                <wp:effectExtent l="0" t="0" r="374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9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CFF02" id="Straight Connector 9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7.25pt,19.25pt" to="708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" strokecolor="#936" strokeweight="1pt"/>
            </w:pict>
          </mc:Fallback>
        </mc:AlternateContent>
      </w:r>
    </w:p>
    <w:p w:rsidR="00596B54" w:rsidRDefault="00596B54" w:rsidP="00596B54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2A5CC7" w:rsidRDefault="002A5CC7" w:rsidP="00AE02BF">
      <w:pPr>
        <w:spacing w:line="276" w:lineRule="auto"/>
        <w:ind w:left="-990"/>
        <w:jc w:val="both"/>
        <w:rPr>
          <w:rFonts w:ascii="Trebuchet MS" w:hAnsi="Trebuchet MS" w:cs="Arial"/>
          <w:sz w:val="20"/>
          <w:szCs w:val="20"/>
        </w:rPr>
      </w:pPr>
    </w:p>
    <w:p w:rsidR="00AE02BF" w:rsidRPr="004B7D2B" w:rsidRDefault="00AE02BF" w:rsidP="004B7D2B">
      <w:pPr>
        <w:ind w:left="-990"/>
        <w:jc w:val="both"/>
        <w:rPr>
          <w:rFonts w:ascii="Trebuchet MS" w:hAnsi="Trebuchet MS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>AMK offer the opportunity to study and work directly wi</w:t>
      </w:r>
      <w:r w:rsidR="002A5CC7" w:rsidRPr="004B7D2B">
        <w:rPr>
          <w:rFonts w:ascii="Trebuchet MS" w:hAnsi="Trebuchet MS" w:cs="Arial"/>
          <w:sz w:val="20"/>
          <w:szCs w:val="20"/>
        </w:rPr>
        <w:t xml:space="preserve">th MIS </w:t>
      </w:r>
      <w:r w:rsidRPr="004B7D2B">
        <w:rPr>
          <w:rFonts w:ascii="Trebuchet MS" w:hAnsi="Trebuchet MS" w:cs="Arial"/>
          <w:sz w:val="20"/>
          <w:szCs w:val="20"/>
        </w:rPr>
        <w:t xml:space="preserve">Department, provide valuable experience, career development in the microfinance industry, 24hour accident insurance, and allowance. </w:t>
      </w:r>
    </w:p>
    <w:p w:rsidR="00EB4509" w:rsidRPr="004B7D2B" w:rsidRDefault="00EB4509" w:rsidP="004B7D2B">
      <w:pPr>
        <w:ind w:left="-990"/>
        <w:rPr>
          <w:rFonts w:ascii="Trebuchet MS" w:hAnsi="Trebuchet MS" w:cs="Arial"/>
          <w:color w:val="000000"/>
          <w:sz w:val="20"/>
          <w:szCs w:val="20"/>
        </w:rPr>
      </w:pPr>
    </w:p>
    <w:p w:rsidR="00534528" w:rsidRPr="004B7D2B" w:rsidRDefault="005639C5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 xml:space="preserve">Interested candidates should apply by sending a CV and a cover letter to: AMK branch and sub-branch offices or Head Office, Building 285, </w:t>
      </w:r>
      <w:proofErr w:type="spellStart"/>
      <w:r w:rsidRPr="004B7D2B">
        <w:rPr>
          <w:rFonts w:ascii="Trebuchet MS" w:hAnsi="Trebuchet MS" w:cs="Arial"/>
          <w:sz w:val="20"/>
          <w:szCs w:val="20"/>
        </w:rPr>
        <w:t>Yothapol</w:t>
      </w:r>
      <w:proofErr w:type="spellEnd"/>
      <w:r w:rsidRPr="004B7D2B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4B7D2B">
        <w:rPr>
          <w:rFonts w:ascii="Trebuchet MS" w:hAnsi="Trebuchet MS" w:cs="Arial"/>
          <w:sz w:val="20"/>
          <w:szCs w:val="20"/>
        </w:rPr>
        <w:t>Khemarak</w:t>
      </w:r>
      <w:proofErr w:type="spellEnd"/>
      <w:r w:rsidRPr="004B7D2B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4B7D2B">
        <w:rPr>
          <w:rFonts w:ascii="Trebuchet MS" w:hAnsi="Trebuchet MS" w:cs="Arial"/>
          <w:sz w:val="20"/>
          <w:szCs w:val="20"/>
        </w:rPr>
        <w:t>Phoumin</w:t>
      </w:r>
      <w:proofErr w:type="spellEnd"/>
      <w:r w:rsidRPr="004B7D2B">
        <w:rPr>
          <w:rFonts w:ascii="Trebuchet MS" w:hAnsi="Trebuchet MS" w:cs="Arial"/>
          <w:sz w:val="20"/>
          <w:szCs w:val="20"/>
        </w:rPr>
        <w:t xml:space="preserve"> Blvd. (271), Sk. </w:t>
      </w:r>
      <w:proofErr w:type="spellStart"/>
      <w:r w:rsidRPr="004B7D2B">
        <w:rPr>
          <w:rFonts w:ascii="Trebuchet MS" w:hAnsi="Trebuchet MS" w:cs="Arial"/>
          <w:sz w:val="20"/>
          <w:szCs w:val="20"/>
        </w:rPr>
        <w:t>Tomnub</w:t>
      </w:r>
      <w:proofErr w:type="spellEnd"/>
      <w:r w:rsidRPr="004B7D2B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4B7D2B">
        <w:rPr>
          <w:rFonts w:ascii="Trebuchet MS" w:hAnsi="Trebuchet MS" w:cs="Arial"/>
          <w:sz w:val="20"/>
          <w:szCs w:val="20"/>
        </w:rPr>
        <w:t>Tuek</w:t>
      </w:r>
      <w:proofErr w:type="spellEnd"/>
      <w:r w:rsidRPr="004B7D2B"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 w:rsidRPr="004B7D2B">
        <w:rPr>
          <w:rFonts w:ascii="Trebuchet MS" w:hAnsi="Trebuchet MS" w:cs="Arial"/>
          <w:sz w:val="20"/>
          <w:szCs w:val="20"/>
        </w:rPr>
        <w:t>Kh</w:t>
      </w:r>
      <w:proofErr w:type="spellEnd"/>
      <w:r w:rsidRPr="004B7D2B">
        <w:rPr>
          <w:rFonts w:ascii="Trebuchet MS" w:hAnsi="Trebuchet MS" w:cs="Arial"/>
          <w:sz w:val="20"/>
          <w:szCs w:val="20"/>
        </w:rPr>
        <w:t xml:space="preserve">. </w:t>
      </w:r>
      <w:proofErr w:type="spellStart"/>
      <w:r w:rsidRPr="004B7D2B">
        <w:rPr>
          <w:rFonts w:ascii="Trebuchet MS" w:hAnsi="Trebuchet MS" w:cs="Arial"/>
          <w:sz w:val="20"/>
          <w:szCs w:val="20"/>
        </w:rPr>
        <w:t>Chamkarmorn</w:t>
      </w:r>
      <w:proofErr w:type="spellEnd"/>
      <w:r w:rsidRPr="004B7D2B">
        <w:rPr>
          <w:rFonts w:ascii="Trebuchet MS" w:hAnsi="Trebuchet MS" w:cs="Arial"/>
          <w:sz w:val="20"/>
          <w:szCs w:val="20"/>
        </w:rPr>
        <w:t xml:space="preserve">, Phnom Penh, Cambodia or E-mail: </w:t>
      </w:r>
      <w:hyperlink r:id="rId10" w:history="1">
        <w:r w:rsidR="005C02EB" w:rsidRPr="004B7D2B">
          <w:rPr>
            <w:rStyle w:val="Hyperlink"/>
            <w:rFonts w:ascii="Trebuchet MS" w:hAnsi="Trebuchet MS"/>
            <w:sz w:val="20"/>
            <w:szCs w:val="20"/>
          </w:rPr>
          <w:t>job@amkcambodia.com</w:t>
        </w:r>
      </w:hyperlink>
    </w:p>
    <w:p w:rsidR="0086560F" w:rsidRPr="004B7D2B" w:rsidRDefault="0086560F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</w:p>
    <w:p w:rsidR="005639C5" w:rsidRPr="004B7D2B" w:rsidRDefault="005639C5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>Attachments:</w:t>
      </w:r>
    </w:p>
    <w:p w:rsidR="005639C5" w:rsidRPr="004B7D2B" w:rsidRDefault="005639C5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>A copy of obtained certificates or confirm letter by the University</w:t>
      </w:r>
    </w:p>
    <w:p w:rsidR="005639C5" w:rsidRPr="004B7D2B" w:rsidRDefault="005639C5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 xml:space="preserve">A copy of national identification, family book, and certificate of birth </w:t>
      </w:r>
    </w:p>
    <w:p w:rsidR="005639C5" w:rsidRPr="004B7D2B" w:rsidRDefault="005639C5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 xml:space="preserve">A copy of transcript is preferred. </w:t>
      </w:r>
    </w:p>
    <w:p w:rsidR="001010B4" w:rsidRPr="004B7D2B" w:rsidRDefault="001010B4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</w:p>
    <w:p w:rsidR="005639C5" w:rsidRPr="004B7D2B" w:rsidRDefault="005639C5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 xml:space="preserve">For additional information, please contact at Tel: (023) 993 062 / (023) 224 763 or visiting website:  </w:t>
      </w:r>
      <w:hyperlink r:id="rId11" w:history="1">
        <w:r w:rsidRPr="004B7D2B">
          <w:rPr>
            <w:rFonts w:ascii="Trebuchet MS" w:hAnsi="Trebuchet MS" w:cs="Arial"/>
            <w:sz w:val="20"/>
            <w:szCs w:val="20"/>
          </w:rPr>
          <w:t>www.amkcambodia.com</w:t>
        </w:r>
      </w:hyperlink>
      <w:r w:rsidRPr="004B7D2B">
        <w:rPr>
          <w:rFonts w:ascii="Trebuchet MS" w:hAnsi="Trebuchet MS" w:cs="Arial"/>
          <w:sz w:val="20"/>
          <w:szCs w:val="20"/>
        </w:rPr>
        <w:t xml:space="preserve"> </w:t>
      </w:r>
    </w:p>
    <w:p w:rsidR="005639C5" w:rsidRPr="004B7D2B" w:rsidRDefault="005639C5" w:rsidP="004B7D2B">
      <w:pPr>
        <w:ind w:left="-990"/>
        <w:jc w:val="both"/>
        <w:rPr>
          <w:rFonts w:ascii="Trebuchet MS" w:hAnsi="Trebuchet MS" w:cs="Arial"/>
          <w:sz w:val="20"/>
          <w:szCs w:val="20"/>
        </w:rPr>
      </w:pPr>
      <w:r w:rsidRPr="004B7D2B">
        <w:rPr>
          <w:rFonts w:ascii="Trebuchet MS" w:hAnsi="Trebuchet MS" w:cs="Arial"/>
          <w:sz w:val="20"/>
          <w:szCs w:val="20"/>
        </w:rPr>
        <w:t xml:space="preserve">AMK is an equal opportunity employment. Qualified women and disabled people are encouraged to apply.  </w:t>
      </w:r>
    </w:p>
    <w:p w:rsidR="005639C5" w:rsidRPr="004B7D2B" w:rsidRDefault="005639C5" w:rsidP="004B7D2B">
      <w:pPr>
        <w:ind w:left="-990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4B7D2B">
        <w:rPr>
          <w:rFonts w:ascii="Trebuchet MS" w:hAnsi="Trebuchet MS" w:cs="Arial"/>
          <w:color w:val="000000"/>
          <w:sz w:val="20"/>
          <w:szCs w:val="20"/>
        </w:rPr>
        <w:t xml:space="preserve">Only short-listed candidates will be contacted for interview. </w:t>
      </w:r>
    </w:p>
    <w:sectPr w:rsidR="005639C5" w:rsidRPr="004B7D2B" w:rsidSect="00534528">
      <w:footerReference w:type="default" r:id="rId12"/>
      <w:pgSz w:w="11900" w:h="16840"/>
      <w:pgMar w:top="720" w:right="720" w:bottom="720" w:left="720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4C3" w:rsidRDefault="00CF24C3" w:rsidP="009B715C">
      <w:r>
        <w:separator/>
      </w:r>
    </w:p>
  </w:endnote>
  <w:endnote w:type="continuationSeparator" w:id="0">
    <w:p w:rsidR="00CF24C3" w:rsidRDefault="00CF24C3" w:rsidP="009B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15C" w:rsidRDefault="00CE1934">
    <w:pPr>
      <w:pStyle w:val="Footer"/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7519EF0" wp14:editId="314B0BA5">
              <wp:simplePos x="0" y="0"/>
              <wp:positionH relativeFrom="column">
                <wp:posOffset>4695825</wp:posOffset>
              </wp:positionH>
              <wp:positionV relativeFrom="paragraph">
                <wp:posOffset>250825</wp:posOffset>
              </wp:positionV>
              <wp:extent cx="1697126" cy="238760"/>
              <wp:effectExtent l="0" t="0" r="0" b="889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7126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934" w:rsidRPr="002875EB" w:rsidRDefault="00CE1934" w:rsidP="00CE1934">
                          <w:pPr>
                            <w:rPr>
                              <w:rFonts w:ascii="Trebuchet MS" w:hAnsi="Trebuchet MS"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 w:hAnsi="Trebuchet MS" w:cs="DaunPenh"/>
                              <w:color w:val="FFFFFF"/>
                              <w:sz w:val="20"/>
                              <w:szCs w:val="20"/>
                              <w:lang w:bidi="km-KH"/>
                            </w:rPr>
                            <w:t xml:space="preserve">  </w:t>
                          </w:r>
                          <w:r w:rsidRPr="002875EB">
                            <w:rPr>
                              <w:rFonts w:ascii="Trebuchet MS" w:hAnsi="Trebuchet MS" w:cs="DaunPenh"/>
                              <w:color w:val="FFFFFF"/>
                              <w:sz w:val="20"/>
                              <w:szCs w:val="20"/>
                              <w:lang w:bidi="km-KH"/>
                            </w:rPr>
                            <w:t>Finance at your doorstep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7519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9.75pt;margin-top:19.75pt;width:133.65pt;height:18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9T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" filled="f" stroked="f">
              <v:textbox style="mso-fit-shape-to-text:t">
                <w:txbxContent>
                  <w:p w:rsidR="00CE1934" w:rsidRPr="002875EB" w:rsidRDefault="00CE1934" w:rsidP="00CE1934">
                    <w:pPr>
                      <w:rPr>
                        <w:rFonts w:ascii="Trebuchet MS" w:hAnsi="Trebuchet MS"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Fonts w:ascii="Trebuchet MS" w:hAnsi="Trebuchet MS" w:cs="DaunPenh"/>
                        <w:color w:val="FFFFFF"/>
                        <w:sz w:val="20"/>
                        <w:szCs w:val="20"/>
                        <w:lang w:bidi="km-KH"/>
                      </w:rPr>
                      <w:t xml:space="preserve">  </w:t>
                    </w:r>
                    <w:r w:rsidRPr="002875EB">
                      <w:rPr>
                        <w:rFonts w:ascii="Trebuchet MS" w:hAnsi="Trebuchet MS" w:cs="DaunPenh"/>
                        <w:color w:val="FFFFFF"/>
                        <w:sz w:val="20"/>
                        <w:szCs w:val="20"/>
                        <w:lang w:bidi="km-KH"/>
                      </w:rPr>
                      <w:t>Finance at your doorstep</w:t>
                    </w:r>
                  </w:p>
                </w:txbxContent>
              </v:textbox>
            </v:shape>
          </w:pict>
        </mc:Fallback>
      </mc:AlternateContent>
    </w:r>
    <w:r w:rsidR="0046656A">
      <w:rPr>
        <w:noProof/>
        <w:lang w:bidi="km-K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-1259840</wp:posOffset>
          </wp:positionH>
          <wp:positionV relativeFrom="paragraph">
            <wp:posOffset>153670</wp:posOffset>
          </wp:positionV>
          <wp:extent cx="8516620" cy="600075"/>
          <wp:effectExtent l="0" t="0" r="0" b="0"/>
          <wp:wrapNone/>
          <wp:docPr id="1" name="Picture 1" descr="jOB ANNOUCNE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OB ANNOUCNEM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62" t="22862" b="55911"/>
                  <a:stretch>
                    <a:fillRect/>
                  </a:stretch>
                </pic:blipFill>
                <pic:spPr bwMode="auto">
                  <a:xfrm>
                    <a:off x="0" y="0"/>
                    <a:ext cx="851662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656A">
      <w:rPr>
        <w:noProof/>
        <w:lang w:bidi="km-KH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-14605</wp:posOffset>
          </wp:positionH>
          <wp:positionV relativeFrom="paragraph">
            <wp:posOffset>9620885</wp:posOffset>
          </wp:positionV>
          <wp:extent cx="8213725" cy="1106170"/>
          <wp:effectExtent l="0" t="0" r="0" b="0"/>
          <wp:wrapNone/>
          <wp:docPr id="6" name="Picture 1" descr="Description: C:\Users\sereyvuth.nhek\Desktop\For letter 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sereyvuth.nhek\Desktop\For letter he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13" t="33574" b="38741"/>
                  <a:stretch>
                    <a:fillRect/>
                  </a:stretch>
                </pic:blipFill>
                <pic:spPr bwMode="auto">
                  <a:xfrm>
                    <a:off x="0" y="0"/>
                    <a:ext cx="8213725" cy="110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656A">
      <w:rPr>
        <w:noProof/>
        <w:lang w:bidi="km-K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-14605</wp:posOffset>
          </wp:positionH>
          <wp:positionV relativeFrom="paragraph">
            <wp:posOffset>9620885</wp:posOffset>
          </wp:positionV>
          <wp:extent cx="8213725" cy="1106170"/>
          <wp:effectExtent l="0" t="0" r="0" b="0"/>
          <wp:wrapNone/>
          <wp:docPr id="7" name="Picture 1" descr="Description: C:\Users\sereyvuth.nhek\Desktop\For letter 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sereyvuth.nhek\Desktop\For letter he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13" t="33574" b="38741"/>
                  <a:stretch>
                    <a:fillRect/>
                  </a:stretch>
                </pic:blipFill>
                <pic:spPr bwMode="auto">
                  <a:xfrm>
                    <a:off x="0" y="0"/>
                    <a:ext cx="8213725" cy="110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4C3" w:rsidRDefault="00CF24C3" w:rsidP="009B715C">
      <w:r>
        <w:separator/>
      </w:r>
    </w:p>
  </w:footnote>
  <w:footnote w:type="continuationSeparator" w:id="0">
    <w:p w:rsidR="00CF24C3" w:rsidRDefault="00CF24C3" w:rsidP="009B7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5F74F2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71.3pt;height:81.75pt" o:bullet="t">
        <v:imagedata r:id="rId1" o:title="Symbo"/>
      </v:shape>
    </w:pict>
  </w:numPicBullet>
  <w:numPicBullet w:numPicBulletId="1">
    <w:pict>
      <v:shape id="_x0000_i1047" type="#_x0000_t75" style="width:71.3pt;height:81.75pt" o:bullet="t">
        <v:imagedata r:id="rId2" o:title="Symbol Black"/>
      </v:shape>
    </w:pict>
  </w:numPicBullet>
  <w:abstractNum w:abstractNumId="0" w15:restartNumberingAfterBreak="0">
    <w:nsid w:val="000568C3"/>
    <w:multiLevelType w:val="hybridMultilevel"/>
    <w:tmpl w:val="91561B56"/>
    <w:lvl w:ilvl="0" w:tplc="C764C784">
      <w:start w:val="1"/>
      <w:numFmt w:val="bullet"/>
      <w:lvlText w:val=""/>
      <w:lvlPicBulletId w:val="1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3D06438"/>
    <w:multiLevelType w:val="hybridMultilevel"/>
    <w:tmpl w:val="F77611CC"/>
    <w:lvl w:ilvl="0" w:tplc="2A72A3B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11E48"/>
    <w:multiLevelType w:val="hybridMultilevel"/>
    <w:tmpl w:val="C05C22CA"/>
    <w:lvl w:ilvl="0" w:tplc="2D102498">
      <w:start w:val="1"/>
      <w:numFmt w:val="bullet"/>
      <w:lvlText w:val=""/>
      <w:lvlPicBulletId w:val="0"/>
      <w:lvlJc w:val="left"/>
      <w:pPr>
        <w:ind w:left="-273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95E1694"/>
    <w:multiLevelType w:val="hybridMultilevel"/>
    <w:tmpl w:val="C0120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02140"/>
    <w:multiLevelType w:val="hybridMultilevel"/>
    <w:tmpl w:val="AD007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F6484A"/>
    <w:multiLevelType w:val="hybridMultilevel"/>
    <w:tmpl w:val="F93633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A3650B5"/>
    <w:multiLevelType w:val="hybridMultilevel"/>
    <w:tmpl w:val="03E018DE"/>
    <w:lvl w:ilvl="0" w:tplc="2D1024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15BC4"/>
    <w:multiLevelType w:val="hybridMultilevel"/>
    <w:tmpl w:val="8114815C"/>
    <w:lvl w:ilvl="0" w:tplc="1BBA29A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47FF2"/>
    <w:multiLevelType w:val="hybridMultilevel"/>
    <w:tmpl w:val="D0A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97A6B"/>
    <w:multiLevelType w:val="hybridMultilevel"/>
    <w:tmpl w:val="4844C74A"/>
    <w:lvl w:ilvl="0" w:tplc="1BBA29A2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60E1657"/>
    <w:multiLevelType w:val="hybridMultilevel"/>
    <w:tmpl w:val="796C9166"/>
    <w:lvl w:ilvl="0" w:tplc="C764C784">
      <w:start w:val="1"/>
      <w:numFmt w:val="bullet"/>
      <w:lvlText w:val=""/>
      <w:lvlPicBulletId w:val="1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2AAD5C71"/>
    <w:multiLevelType w:val="hybridMultilevel"/>
    <w:tmpl w:val="55C858EA"/>
    <w:lvl w:ilvl="0" w:tplc="C922CDB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A3B9C"/>
    <w:multiLevelType w:val="hybridMultilevel"/>
    <w:tmpl w:val="8B5E0158"/>
    <w:lvl w:ilvl="0" w:tplc="CDC49126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16E7E80"/>
    <w:multiLevelType w:val="hybridMultilevel"/>
    <w:tmpl w:val="7592D6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C43D9"/>
    <w:multiLevelType w:val="hybridMultilevel"/>
    <w:tmpl w:val="10CA94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263770"/>
    <w:multiLevelType w:val="hybridMultilevel"/>
    <w:tmpl w:val="EAA68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901E62"/>
    <w:multiLevelType w:val="hybridMultilevel"/>
    <w:tmpl w:val="849490E6"/>
    <w:lvl w:ilvl="0" w:tplc="C764C7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4531"/>
    <w:multiLevelType w:val="hybridMultilevel"/>
    <w:tmpl w:val="468A8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62C81"/>
    <w:multiLevelType w:val="hybridMultilevel"/>
    <w:tmpl w:val="8FD667A2"/>
    <w:lvl w:ilvl="0" w:tplc="34F89A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0C01D66">
      <w:start w:val="6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8996573"/>
    <w:multiLevelType w:val="hybridMultilevel"/>
    <w:tmpl w:val="64C0776E"/>
    <w:lvl w:ilvl="0" w:tplc="C764C784">
      <w:start w:val="1"/>
      <w:numFmt w:val="bullet"/>
      <w:lvlText w:val=""/>
      <w:lvlPicBulletId w:val="1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0" w15:restartNumberingAfterBreak="0">
    <w:nsid w:val="58230C30"/>
    <w:multiLevelType w:val="hybridMultilevel"/>
    <w:tmpl w:val="96907D14"/>
    <w:lvl w:ilvl="0" w:tplc="1BBA29A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190124"/>
    <w:multiLevelType w:val="hybridMultilevel"/>
    <w:tmpl w:val="E5E074DC"/>
    <w:lvl w:ilvl="0" w:tplc="C764C78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A606B3"/>
    <w:multiLevelType w:val="hybridMultilevel"/>
    <w:tmpl w:val="534E72E6"/>
    <w:lvl w:ilvl="0" w:tplc="C764C7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4E72"/>
    <w:multiLevelType w:val="hybridMultilevel"/>
    <w:tmpl w:val="671AEFB0"/>
    <w:lvl w:ilvl="0" w:tplc="C764C784">
      <w:start w:val="1"/>
      <w:numFmt w:val="bullet"/>
      <w:lvlText w:val=""/>
      <w:lvlPicBulletId w:val="1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20A6C34"/>
    <w:multiLevelType w:val="hybridMultilevel"/>
    <w:tmpl w:val="A16E76F2"/>
    <w:lvl w:ilvl="0" w:tplc="C764C7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E588F"/>
    <w:multiLevelType w:val="hybridMultilevel"/>
    <w:tmpl w:val="4704C7EA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65A48C1"/>
    <w:multiLevelType w:val="hybridMultilevel"/>
    <w:tmpl w:val="C156B432"/>
    <w:lvl w:ilvl="0" w:tplc="C764C78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251441"/>
    <w:multiLevelType w:val="multilevel"/>
    <w:tmpl w:val="465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56EB9"/>
    <w:multiLevelType w:val="hybridMultilevel"/>
    <w:tmpl w:val="DC00A1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3151E"/>
    <w:multiLevelType w:val="hybridMultilevel"/>
    <w:tmpl w:val="AA7A7600"/>
    <w:lvl w:ilvl="0" w:tplc="C764C7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016C8"/>
    <w:multiLevelType w:val="hybridMultilevel"/>
    <w:tmpl w:val="78AE171C"/>
    <w:lvl w:ilvl="0" w:tplc="2D1024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D10249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3198F"/>
    <w:multiLevelType w:val="hybridMultilevel"/>
    <w:tmpl w:val="8D381C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B0ED6"/>
    <w:multiLevelType w:val="hybridMultilevel"/>
    <w:tmpl w:val="B2E0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10027"/>
    <w:multiLevelType w:val="hybridMultilevel"/>
    <w:tmpl w:val="D6D06CB8"/>
    <w:lvl w:ilvl="0" w:tplc="260853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C73A8"/>
    <w:multiLevelType w:val="hybridMultilevel"/>
    <w:tmpl w:val="9BB4B0F6"/>
    <w:lvl w:ilvl="0" w:tplc="C764C78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593B07"/>
    <w:multiLevelType w:val="hybridMultilevel"/>
    <w:tmpl w:val="9288D15A"/>
    <w:lvl w:ilvl="0" w:tplc="1BBA29A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6E4D36"/>
    <w:multiLevelType w:val="hybridMultilevel"/>
    <w:tmpl w:val="8FF410C8"/>
    <w:lvl w:ilvl="0" w:tplc="C764C784">
      <w:start w:val="1"/>
      <w:numFmt w:val="bullet"/>
      <w:lvlText w:val=""/>
      <w:lvlPicBulletId w:val="1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7" w15:restartNumberingAfterBreak="0">
    <w:nsid w:val="7B302CA4"/>
    <w:multiLevelType w:val="hybridMultilevel"/>
    <w:tmpl w:val="A61AE3EE"/>
    <w:lvl w:ilvl="0" w:tplc="C764C78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7726B"/>
    <w:multiLevelType w:val="hybridMultilevel"/>
    <w:tmpl w:val="ACB67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3"/>
  </w:num>
  <w:num w:numId="3">
    <w:abstractNumId w:val="38"/>
  </w:num>
  <w:num w:numId="4">
    <w:abstractNumId w:val="15"/>
  </w:num>
  <w:num w:numId="5">
    <w:abstractNumId w:val="5"/>
  </w:num>
  <w:num w:numId="6">
    <w:abstractNumId w:val="31"/>
  </w:num>
  <w:num w:numId="7">
    <w:abstractNumId w:val="11"/>
  </w:num>
  <w:num w:numId="8">
    <w:abstractNumId w:val="26"/>
  </w:num>
  <w:num w:numId="9">
    <w:abstractNumId w:val="34"/>
  </w:num>
  <w:num w:numId="10">
    <w:abstractNumId w:val="21"/>
  </w:num>
  <w:num w:numId="11">
    <w:abstractNumId w:val="24"/>
  </w:num>
  <w:num w:numId="12">
    <w:abstractNumId w:val="22"/>
  </w:num>
  <w:num w:numId="13">
    <w:abstractNumId w:val="0"/>
  </w:num>
  <w:num w:numId="14">
    <w:abstractNumId w:val="10"/>
  </w:num>
  <w:num w:numId="15">
    <w:abstractNumId w:val="16"/>
  </w:num>
  <w:num w:numId="16">
    <w:abstractNumId w:val="29"/>
  </w:num>
  <w:num w:numId="17">
    <w:abstractNumId w:val="23"/>
  </w:num>
  <w:num w:numId="18">
    <w:abstractNumId w:val="19"/>
  </w:num>
  <w:num w:numId="19">
    <w:abstractNumId w:val="36"/>
  </w:num>
  <w:num w:numId="20">
    <w:abstractNumId w:val="37"/>
  </w:num>
  <w:num w:numId="21">
    <w:abstractNumId w:val="7"/>
  </w:num>
  <w:num w:numId="22">
    <w:abstractNumId w:val="9"/>
  </w:num>
  <w:num w:numId="23">
    <w:abstractNumId w:val="17"/>
  </w:num>
  <w:num w:numId="24">
    <w:abstractNumId w:val="4"/>
  </w:num>
  <w:num w:numId="25">
    <w:abstractNumId w:val="35"/>
  </w:num>
  <w:num w:numId="26">
    <w:abstractNumId w:val="2"/>
  </w:num>
  <w:num w:numId="27">
    <w:abstractNumId w:val="30"/>
  </w:num>
  <w:num w:numId="28">
    <w:abstractNumId w:val="32"/>
  </w:num>
  <w:num w:numId="29">
    <w:abstractNumId w:val="6"/>
  </w:num>
  <w:num w:numId="30">
    <w:abstractNumId w:val="3"/>
  </w:num>
  <w:num w:numId="31">
    <w:abstractNumId w:val="20"/>
  </w:num>
  <w:num w:numId="32">
    <w:abstractNumId w:val="14"/>
  </w:num>
  <w:num w:numId="33">
    <w:abstractNumId w:val="12"/>
  </w:num>
  <w:num w:numId="34">
    <w:abstractNumId w:val="8"/>
  </w:num>
  <w:num w:numId="35">
    <w:abstractNumId w:val="33"/>
  </w:num>
  <w:num w:numId="36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18"/>
  </w:num>
  <w:num w:numId="3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1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DF"/>
    <w:rsid w:val="000022D8"/>
    <w:rsid w:val="00002F68"/>
    <w:rsid w:val="00005ECE"/>
    <w:rsid w:val="00013E02"/>
    <w:rsid w:val="00026039"/>
    <w:rsid w:val="000379EB"/>
    <w:rsid w:val="00044285"/>
    <w:rsid w:val="00066DC9"/>
    <w:rsid w:val="00072572"/>
    <w:rsid w:val="0009442D"/>
    <w:rsid w:val="000A412C"/>
    <w:rsid w:val="000A50BF"/>
    <w:rsid w:val="000B1DDD"/>
    <w:rsid w:val="000B3438"/>
    <w:rsid w:val="000C2E90"/>
    <w:rsid w:val="000C3AC9"/>
    <w:rsid w:val="000D2547"/>
    <w:rsid w:val="000D40E8"/>
    <w:rsid w:val="000E485A"/>
    <w:rsid w:val="001010B4"/>
    <w:rsid w:val="001303F1"/>
    <w:rsid w:val="00130468"/>
    <w:rsid w:val="00167194"/>
    <w:rsid w:val="00167528"/>
    <w:rsid w:val="001722C9"/>
    <w:rsid w:val="00173BA1"/>
    <w:rsid w:val="00175307"/>
    <w:rsid w:val="001F33DB"/>
    <w:rsid w:val="001F68EC"/>
    <w:rsid w:val="002013BB"/>
    <w:rsid w:val="002061EE"/>
    <w:rsid w:val="0022472E"/>
    <w:rsid w:val="00230150"/>
    <w:rsid w:val="002330F3"/>
    <w:rsid w:val="00235ABB"/>
    <w:rsid w:val="002435B5"/>
    <w:rsid w:val="002447BA"/>
    <w:rsid w:val="0025759C"/>
    <w:rsid w:val="002628D1"/>
    <w:rsid w:val="00271207"/>
    <w:rsid w:val="002875EB"/>
    <w:rsid w:val="00297427"/>
    <w:rsid w:val="002A1D7A"/>
    <w:rsid w:val="002A5CC7"/>
    <w:rsid w:val="002B0D6F"/>
    <w:rsid w:val="002D2396"/>
    <w:rsid w:val="002E3660"/>
    <w:rsid w:val="002E39AC"/>
    <w:rsid w:val="002E4279"/>
    <w:rsid w:val="002E6C88"/>
    <w:rsid w:val="002F083F"/>
    <w:rsid w:val="002F5395"/>
    <w:rsid w:val="00306E84"/>
    <w:rsid w:val="0032652C"/>
    <w:rsid w:val="00326BA6"/>
    <w:rsid w:val="003338BB"/>
    <w:rsid w:val="0035258D"/>
    <w:rsid w:val="003536C3"/>
    <w:rsid w:val="0039039E"/>
    <w:rsid w:val="003A504D"/>
    <w:rsid w:val="003E6F53"/>
    <w:rsid w:val="003F2469"/>
    <w:rsid w:val="00413475"/>
    <w:rsid w:val="00416AC3"/>
    <w:rsid w:val="00417FED"/>
    <w:rsid w:val="0044112B"/>
    <w:rsid w:val="00452975"/>
    <w:rsid w:val="00461277"/>
    <w:rsid w:val="0046656A"/>
    <w:rsid w:val="004677D8"/>
    <w:rsid w:val="00482384"/>
    <w:rsid w:val="004839FC"/>
    <w:rsid w:val="00494878"/>
    <w:rsid w:val="004A06AA"/>
    <w:rsid w:val="004B150F"/>
    <w:rsid w:val="004B5097"/>
    <w:rsid w:val="004B7D2B"/>
    <w:rsid w:val="004C4004"/>
    <w:rsid w:val="004D3AC5"/>
    <w:rsid w:val="004F1E33"/>
    <w:rsid w:val="004F45EE"/>
    <w:rsid w:val="004F4D3D"/>
    <w:rsid w:val="004F6C5C"/>
    <w:rsid w:val="005027F6"/>
    <w:rsid w:val="005030ED"/>
    <w:rsid w:val="00510BE7"/>
    <w:rsid w:val="00525791"/>
    <w:rsid w:val="00534528"/>
    <w:rsid w:val="00537135"/>
    <w:rsid w:val="00547AF7"/>
    <w:rsid w:val="0055418F"/>
    <w:rsid w:val="0056288D"/>
    <w:rsid w:val="005639C5"/>
    <w:rsid w:val="005727B5"/>
    <w:rsid w:val="0057433D"/>
    <w:rsid w:val="0057543A"/>
    <w:rsid w:val="00577489"/>
    <w:rsid w:val="005851AC"/>
    <w:rsid w:val="00586E4A"/>
    <w:rsid w:val="00596B54"/>
    <w:rsid w:val="005A0A7C"/>
    <w:rsid w:val="005A2427"/>
    <w:rsid w:val="005C02EB"/>
    <w:rsid w:val="005C35BB"/>
    <w:rsid w:val="005C3F76"/>
    <w:rsid w:val="005D5167"/>
    <w:rsid w:val="005E5ECF"/>
    <w:rsid w:val="005E616F"/>
    <w:rsid w:val="006018C6"/>
    <w:rsid w:val="006710AC"/>
    <w:rsid w:val="00673675"/>
    <w:rsid w:val="006766B4"/>
    <w:rsid w:val="00693181"/>
    <w:rsid w:val="00696710"/>
    <w:rsid w:val="006A2A5A"/>
    <w:rsid w:val="006B536E"/>
    <w:rsid w:val="006C3BF8"/>
    <w:rsid w:val="006C42C5"/>
    <w:rsid w:val="006C569F"/>
    <w:rsid w:val="006C57D8"/>
    <w:rsid w:val="006D2B77"/>
    <w:rsid w:val="006D6DA0"/>
    <w:rsid w:val="006E59DC"/>
    <w:rsid w:val="006E5CD6"/>
    <w:rsid w:val="0070332E"/>
    <w:rsid w:val="00713BAB"/>
    <w:rsid w:val="00736362"/>
    <w:rsid w:val="00741F36"/>
    <w:rsid w:val="007608A7"/>
    <w:rsid w:val="00784C4F"/>
    <w:rsid w:val="0079670E"/>
    <w:rsid w:val="007A3537"/>
    <w:rsid w:val="007A4450"/>
    <w:rsid w:val="007C49E3"/>
    <w:rsid w:val="007C6583"/>
    <w:rsid w:val="007E1926"/>
    <w:rsid w:val="007F38F4"/>
    <w:rsid w:val="007F6CBE"/>
    <w:rsid w:val="008013E1"/>
    <w:rsid w:val="00807C05"/>
    <w:rsid w:val="00817F72"/>
    <w:rsid w:val="00820994"/>
    <w:rsid w:val="00840020"/>
    <w:rsid w:val="00845206"/>
    <w:rsid w:val="00847FA9"/>
    <w:rsid w:val="00851461"/>
    <w:rsid w:val="00851BE3"/>
    <w:rsid w:val="0086560F"/>
    <w:rsid w:val="00881B6B"/>
    <w:rsid w:val="0088397C"/>
    <w:rsid w:val="008B1965"/>
    <w:rsid w:val="008C11F8"/>
    <w:rsid w:val="008D17D3"/>
    <w:rsid w:val="00903C55"/>
    <w:rsid w:val="009224E2"/>
    <w:rsid w:val="00930E14"/>
    <w:rsid w:val="009358F5"/>
    <w:rsid w:val="0094499E"/>
    <w:rsid w:val="0095064D"/>
    <w:rsid w:val="00956159"/>
    <w:rsid w:val="0096238D"/>
    <w:rsid w:val="009646E8"/>
    <w:rsid w:val="00972305"/>
    <w:rsid w:val="00985609"/>
    <w:rsid w:val="00991575"/>
    <w:rsid w:val="009B006C"/>
    <w:rsid w:val="009B126D"/>
    <w:rsid w:val="009B715C"/>
    <w:rsid w:val="009C144B"/>
    <w:rsid w:val="009E2895"/>
    <w:rsid w:val="009F35DA"/>
    <w:rsid w:val="009F46D7"/>
    <w:rsid w:val="00A211B8"/>
    <w:rsid w:val="00A32117"/>
    <w:rsid w:val="00A33FB5"/>
    <w:rsid w:val="00A365A9"/>
    <w:rsid w:val="00A41CC6"/>
    <w:rsid w:val="00A47D4D"/>
    <w:rsid w:val="00A52A1A"/>
    <w:rsid w:val="00A57AE1"/>
    <w:rsid w:val="00A60231"/>
    <w:rsid w:val="00A628CD"/>
    <w:rsid w:val="00A6591D"/>
    <w:rsid w:val="00A65CDE"/>
    <w:rsid w:val="00A842DF"/>
    <w:rsid w:val="00A84C90"/>
    <w:rsid w:val="00A94A96"/>
    <w:rsid w:val="00A97B98"/>
    <w:rsid w:val="00AA04D2"/>
    <w:rsid w:val="00AE02BF"/>
    <w:rsid w:val="00B07B77"/>
    <w:rsid w:val="00B16CC6"/>
    <w:rsid w:val="00B175D0"/>
    <w:rsid w:val="00B17B46"/>
    <w:rsid w:val="00B37268"/>
    <w:rsid w:val="00B4016A"/>
    <w:rsid w:val="00B43714"/>
    <w:rsid w:val="00B6694C"/>
    <w:rsid w:val="00B81482"/>
    <w:rsid w:val="00BD733D"/>
    <w:rsid w:val="00C01C97"/>
    <w:rsid w:val="00C0453A"/>
    <w:rsid w:val="00C131D7"/>
    <w:rsid w:val="00C2749F"/>
    <w:rsid w:val="00C32209"/>
    <w:rsid w:val="00C37BBD"/>
    <w:rsid w:val="00C408F0"/>
    <w:rsid w:val="00C41369"/>
    <w:rsid w:val="00C55830"/>
    <w:rsid w:val="00C73465"/>
    <w:rsid w:val="00C86174"/>
    <w:rsid w:val="00CA5C3C"/>
    <w:rsid w:val="00CB53D5"/>
    <w:rsid w:val="00CC0AFF"/>
    <w:rsid w:val="00CC0F50"/>
    <w:rsid w:val="00CC5AF9"/>
    <w:rsid w:val="00CC63DB"/>
    <w:rsid w:val="00CC72E0"/>
    <w:rsid w:val="00CD27D4"/>
    <w:rsid w:val="00CE1934"/>
    <w:rsid w:val="00CF24C3"/>
    <w:rsid w:val="00CF7CC0"/>
    <w:rsid w:val="00D4119E"/>
    <w:rsid w:val="00D42EAB"/>
    <w:rsid w:val="00D47D26"/>
    <w:rsid w:val="00D74203"/>
    <w:rsid w:val="00D74258"/>
    <w:rsid w:val="00D85C68"/>
    <w:rsid w:val="00DC3871"/>
    <w:rsid w:val="00DC3971"/>
    <w:rsid w:val="00DD3FF4"/>
    <w:rsid w:val="00DE3AA1"/>
    <w:rsid w:val="00DF4B23"/>
    <w:rsid w:val="00E1518F"/>
    <w:rsid w:val="00E30C86"/>
    <w:rsid w:val="00E330D4"/>
    <w:rsid w:val="00E35CB4"/>
    <w:rsid w:val="00E433B6"/>
    <w:rsid w:val="00E4562E"/>
    <w:rsid w:val="00E47361"/>
    <w:rsid w:val="00E56D90"/>
    <w:rsid w:val="00EA09B8"/>
    <w:rsid w:val="00EB4509"/>
    <w:rsid w:val="00EC737F"/>
    <w:rsid w:val="00EE5FE7"/>
    <w:rsid w:val="00F05760"/>
    <w:rsid w:val="00F1382D"/>
    <w:rsid w:val="00F313C3"/>
    <w:rsid w:val="00F42B50"/>
    <w:rsid w:val="00F44387"/>
    <w:rsid w:val="00F47A2B"/>
    <w:rsid w:val="00F65F3C"/>
    <w:rsid w:val="00F70E36"/>
    <w:rsid w:val="00F719FE"/>
    <w:rsid w:val="00F71E82"/>
    <w:rsid w:val="00F83413"/>
    <w:rsid w:val="00F851B5"/>
    <w:rsid w:val="00FB1FE8"/>
    <w:rsid w:val="00FB3B82"/>
    <w:rsid w:val="00FC1415"/>
    <w:rsid w:val="00FE65BA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73046"/>
  <w15:chartTrackingRefBased/>
  <w15:docId w15:val="{6274B797-E0C7-4060-9109-2877FAE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Cambria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FED"/>
    <w:rPr>
      <w:rFonts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B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851BE3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F35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72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0A5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715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B715C"/>
    <w:rPr>
      <w:rFonts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B715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B715C"/>
    <w:rPr>
      <w:rFonts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C2749F"/>
    <w:rPr>
      <w:color w:val="808080"/>
    </w:rPr>
  </w:style>
  <w:style w:type="paragraph" w:customStyle="1" w:styleId="Default">
    <w:name w:val="Default"/>
    <w:rsid w:val="00A57AE1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E1518F"/>
    <w:pPr>
      <w:jc w:val="both"/>
    </w:pPr>
    <w:rPr>
      <w:rFonts w:ascii="Verdana" w:eastAsia="Times" w:hAnsi="Verdana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1518F"/>
    <w:rPr>
      <w:rFonts w:ascii="Verdana" w:eastAsia="Times" w:hAnsi="Verdana" w:cs="Times New Roman"/>
      <w:lang w:val="en-GB" w:bidi="ar-SA"/>
    </w:rPr>
  </w:style>
  <w:style w:type="paragraph" w:customStyle="1" w:styleId="FormFieldText">
    <w:name w:val="Form Field Text"/>
    <w:basedOn w:val="Normal"/>
    <w:rsid w:val="004A06A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kcambodi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b@amkcambodi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I%20P&amp;P\CI%20Template\Job%20announcement\Job%20Announcement%20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6A44-C1EE-4CA0-9BD2-2E85CA73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Announcement Color.dotx</Template>
  <TotalTime>6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Links>
    <vt:vector size="6" baseType="variant">
      <vt:variant>
        <vt:i4>2687092</vt:i4>
      </vt:variant>
      <vt:variant>
        <vt:i4>0</vt:i4>
      </vt:variant>
      <vt:variant>
        <vt:i4>0</vt:i4>
      </vt:variant>
      <vt:variant>
        <vt:i4>5</vt:i4>
      </vt:variant>
      <vt:variant>
        <vt:lpwstr>http://www.amkcambodia.com/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 Kimheang</dc:creator>
  <cp:keywords/>
  <dc:description/>
  <cp:lastModifiedBy>Vorng Vannary</cp:lastModifiedBy>
  <cp:revision>5</cp:revision>
  <cp:lastPrinted>2016-02-09T06:22:00Z</cp:lastPrinted>
  <dcterms:created xsi:type="dcterms:W3CDTF">2020-06-30T08:33:00Z</dcterms:created>
  <dcterms:modified xsi:type="dcterms:W3CDTF">2020-06-30T08:44:00Z</dcterms:modified>
</cp:coreProperties>
</file>